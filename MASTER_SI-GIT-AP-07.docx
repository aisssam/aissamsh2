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F653" w14:textId="0662F8D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1F8E418A" w:rsidR="00D963B8" w:rsidRPr="00D963B8" w:rsidRDefault="000022D2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le résultat affiché dans </w:t>
      </w:r>
      <w:r w:rsidR="00BD38D0">
        <w:rPr>
          <w:rFonts w:ascii="Arial Narrow" w:hAnsi="Arial Narrow"/>
          <w:lang w:val="fr-FR"/>
        </w:rPr>
        <w:t xml:space="preserve">la console Git </w:t>
      </w:r>
      <w:r w:rsidR="00684180">
        <w:rPr>
          <w:rFonts w:ascii="Arial Narrow" w:hAnsi="Arial Narrow"/>
          <w:lang w:val="fr-FR"/>
        </w:rPr>
        <w:t>après chaque étape</w:t>
      </w:r>
      <w:r w:rsidR="004D1C9F">
        <w:rPr>
          <w:rFonts w:ascii="Arial Narrow" w:hAnsi="Arial Narrow"/>
          <w:lang w:val="fr-FR"/>
        </w:rPr>
        <w:t> :</w:t>
      </w:r>
    </w:p>
    <w:p w14:paraId="1D0B2D10" w14:textId="5E89615E" w:rsidR="00241B80" w:rsidRDefault="00D963B8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</w:t>
      </w:r>
      <w:r w:rsidR="00053BC6">
        <w:rPr>
          <w:rFonts w:ascii="Arial Narrow" w:hAnsi="Arial Narrow"/>
          <w:lang w:val="fr-FR"/>
        </w:rPr>
        <w:t>7</w:t>
      </w:r>
      <w:r w:rsidRPr="004174E3">
        <w:rPr>
          <w:rFonts w:ascii="Arial Narrow" w:hAnsi="Arial Narrow"/>
          <w:lang w:val="fr-FR"/>
        </w:rPr>
        <w:t>_01 »</w:t>
      </w:r>
      <w:r w:rsidR="004174E3" w:rsidRPr="004174E3">
        <w:rPr>
          <w:rFonts w:ascii="Arial Narrow" w:hAnsi="Arial Narrow"/>
          <w:lang w:val="fr-FR"/>
        </w:rPr>
        <w:t xml:space="preserve"> </w:t>
      </w:r>
    </w:p>
    <w:p w14:paraId="13DBD8A1" w14:textId="104222BD" w:rsidR="00D963B8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</w:t>
      </w:r>
      <w:r w:rsidR="00D963B8" w:rsidRPr="004174E3">
        <w:rPr>
          <w:rFonts w:ascii="Arial Narrow" w:hAnsi="Arial Narrow"/>
          <w:lang w:val="fr-FR"/>
        </w:rPr>
        <w:t>opier le projet Java à l’intérieur du dossier ;</w:t>
      </w:r>
    </w:p>
    <w:p w14:paraId="543B665B" w14:textId="220AEFAB" w:rsidR="002E66D3" w:rsidRDefault="002E66D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Initialiser le dépôt Git et ajouter les fichiers au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 ;</w:t>
      </w:r>
    </w:p>
    <w:p w14:paraId="18993642" w14:textId="64948EAE" w:rsidR="002E66D3" w:rsidRDefault="002E66D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l’état du dépôt</w:t>
      </w:r>
      <w:r w:rsidR="00E60678">
        <w:rPr>
          <w:rFonts w:ascii="Arial Narrow" w:hAnsi="Arial Narrow"/>
          <w:lang w:val="fr-FR"/>
        </w:rPr>
        <w:t>. (</w:t>
      </w:r>
      <w:proofErr w:type="gramStart"/>
      <w:r w:rsidR="00E60678">
        <w:rPr>
          <w:rFonts w:ascii="Arial Narrow" w:hAnsi="Arial Narrow"/>
          <w:lang w:val="fr-FR"/>
        </w:rPr>
        <w:t>faire</w:t>
      </w:r>
      <w:proofErr w:type="gramEnd"/>
      <w:r w:rsidR="00E60678">
        <w:rPr>
          <w:rFonts w:ascii="Arial Narrow" w:hAnsi="Arial Narrow"/>
          <w:lang w:val="fr-FR"/>
        </w:rPr>
        <w:t xml:space="preserve"> une description du résultat affiché)</w:t>
      </w:r>
    </w:p>
    <w:p w14:paraId="32328839" w14:textId="6BBCD957" w:rsidR="00E60678" w:rsidRDefault="00E60678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Annuler l’indexation avec </w:t>
      </w:r>
      <w:r>
        <w:rPr>
          <w:rFonts w:ascii="Arial Narrow" w:hAnsi="Arial Narrow"/>
          <w:b/>
          <w:bCs/>
          <w:lang w:val="fr-FR"/>
        </w:rPr>
        <w:t>git reset</w:t>
      </w:r>
    </w:p>
    <w:p w14:paraId="7AE9A0D1" w14:textId="21228A98" w:rsidR="00053BC6" w:rsidRDefault="00053BC6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Puisque Windows n’accepte pas les fichiers sans nom, créer le </w:t>
      </w:r>
      <w:proofErr w:type="gramStart"/>
      <w:r>
        <w:rPr>
          <w:rFonts w:ascii="Arial Narrow" w:hAnsi="Arial Narrow"/>
          <w:lang w:val="fr-FR"/>
        </w:rPr>
        <w:t xml:space="preserve">fichier </w:t>
      </w:r>
      <w:r w:rsidRPr="00053BC6">
        <w:rPr>
          <w:rFonts w:ascii="Arial Narrow" w:hAnsi="Arial Narrow"/>
          <w:b/>
          <w:bCs/>
          <w:lang w:val="fr-FR"/>
        </w:rPr>
        <w:t>.</w:t>
      </w:r>
      <w:proofErr w:type="spellStart"/>
      <w:r w:rsidRPr="00053BC6">
        <w:rPr>
          <w:rFonts w:ascii="Arial Narrow" w:hAnsi="Arial Narrow"/>
          <w:b/>
          <w:bCs/>
          <w:lang w:val="fr-FR"/>
        </w:rPr>
        <w:t>gitignore</w:t>
      </w:r>
      <w:proofErr w:type="spellEnd"/>
      <w:proofErr w:type="gramEnd"/>
      <w:r>
        <w:rPr>
          <w:rFonts w:ascii="Arial Narrow" w:hAnsi="Arial Narrow"/>
          <w:lang w:val="fr-FR"/>
        </w:rPr>
        <w:t xml:space="preserve"> avec la commande </w:t>
      </w:r>
      <w:proofErr w:type="spellStart"/>
      <w:r>
        <w:rPr>
          <w:rFonts w:ascii="Arial Narrow" w:hAnsi="Arial Narrow"/>
          <w:b/>
          <w:bCs/>
          <w:lang w:val="fr-FR"/>
        </w:rPr>
        <w:t>touch</w:t>
      </w:r>
      <w:proofErr w:type="spellEnd"/>
    </w:p>
    <w:p w14:paraId="0564DAD1" w14:textId="5A89091B" w:rsidR="002E66D3" w:rsidRDefault="00414C33" w:rsidP="002E66D3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Ouvrir le fichier créé et ajouter les lignes nécessaires afin d’ignorer le versionnage du contenu des </w:t>
      </w:r>
      <w:proofErr w:type="gramStart"/>
      <w:r>
        <w:rPr>
          <w:rFonts w:ascii="Arial Narrow" w:hAnsi="Arial Narrow"/>
          <w:lang w:val="fr-FR"/>
        </w:rPr>
        <w:t>dossiers .</w:t>
      </w:r>
      <w:proofErr w:type="spellStart"/>
      <w:r w:rsidRPr="00414C33">
        <w:rPr>
          <w:rFonts w:ascii="Arial Narrow" w:hAnsi="Arial Narrow"/>
          <w:b/>
          <w:bCs/>
          <w:lang w:val="fr-FR"/>
        </w:rPr>
        <w:t>idea</w:t>
      </w:r>
      <w:proofErr w:type="spellEnd"/>
      <w:proofErr w:type="gramEnd"/>
      <w:r>
        <w:rPr>
          <w:rFonts w:ascii="Arial Narrow" w:hAnsi="Arial Narrow"/>
          <w:lang w:val="fr-FR"/>
        </w:rPr>
        <w:t xml:space="preserve"> et </w:t>
      </w:r>
      <w:r w:rsidRPr="00414C33">
        <w:rPr>
          <w:rFonts w:ascii="Arial Narrow" w:hAnsi="Arial Narrow"/>
          <w:b/>
          <w:bCs/>
          <w:lang w:val="fr-FR"/>
        </w:rPr>
        <w:t>out</w:t>
      </w:r>
      <w:r>
        <w:rPr>
          <w:rFonts w:ascii="Arial Narrow" w:hAnsi="Arial Narrow"/>
          <w:lang w:val="fr-FR"/>
        </w:rPr>
        <w:t xml:space="preserve"> </w:t>
      </w:r>
    </w:p>
    <w:p w14:paraId="562F385C" w14:textId="07F93EF5" w:rsidR="002E66D3" w:rsidRPr="002E66D3" w:rsidRDefault="002E66D3" w:rsidP="002E66D3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les fichiers à l’index. Afficher l’état</w:t>
      </w:r>
      <w:r w:rsidR="00E60678">
        <w:rPr>
          <w:rFonts w:ascii="Arial Narrow" w:hAnsi="Arial Narrow"/>
          <w:lang w:val="fr-FR"/>
        </w:rPr>
        <w:t xml:space="preserve"> du dépôt. (</w:t>
      </w:r>
      <w:r w:rsidR="009C0B11">
        <w:rPr>
          <w:rFonts w:ascii="Arial Narrow" w:hAnsi="Arial Narrow"/>
          <w:lang w:val="fr-FR"/>
        </w:rPr>
        <w:t>Faire</w:t>
      </w:r>
      <w:r w:rsidR="00E60678">
        <w:rPr>
          <w:rFonts w:ascii="Arial Narrow" w:hAnsi="Arial Narrow"/>
          <w:lang w:val="fr-FR"/>
        </w:rPr>
        <w:t xml:space="preserve"> une description du résultat affiché)</w:t>
      </w:r>
    </w:p>
    <w:p w14:paraId="314D3D23" w14:textId="08FA4CE6" w:rsidR="00414C33" w:rsidRDefault="00414C33" w:rsidP="002E66D3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Versionner le dossier actuel</w:t>
      </w:r>
      <w:r w:rsidR="00EB593A">
        <w:rPr>
          <w:rFonts w:ascii="Arial Narrow" w:hAnsi="Arial Narrow"/>
          <w:lang w:val="fr-FR"/>
        </w:rPr>
        <w:t xml:space="preserve"> au dépôt local</w:t>
      </w:r>
      <w:r w:rsidR="002E66D3">
        <w:rPr>
          <w:rFonts w:ascii="Arial Narrow" w:hAnsi="Arial Narrow"/>
          <w:lang w:val="fr-FR"/>
        </w:rPr>
        <w:t xml:space="preserve"> puis dan</w:t>
      </w:r>
      <w:r>
        <w:rPr>
          <w:rFonts w:ascii="Arial Narrow" w:hAnsi="Arial Narrow"/>
          <w:lang w:val="fr-FR"/>
        </w:rPr>
        <w:t xml:space="preserve">s </w:t>
      </w:r>
      <w:r w:rsidR="002E66D3">
        <w:rPr>
          <w:rFonts w:ascii="Arial Narrow" w:hAnsi="Arial Narrow"/>
          <w:lang w:val="fr-FR"/>
        </w:rPr>
        <w:t>un dépôt distant nommé « M14EX04 »</w:t>
      </w:r>
    </w:p>
    <w:p w14:paraId="25163662" w14:textId="661BB43C" w:rsidR="00414C33" w:rsidRDefault="002E66D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Accéder au dépôt distant (interface web) et vérifier que les </w:t>
      </w:r>
      <w:proofErr w:type="gramStart"/>
      <w:r>
        <w:rPr>
          <w:rFonts w:ascii="Arial Narrow" w:hAnsi="Arial Narrow"/>
          <w:lang w:val="fr-FR"/>
        </w:rPr>
        <w:t xml:space="preserve">dossiers </w:t>
      </w:r>
      <w:r>
        <w:rPr>
          <w:rFonts w:ascii="Arial Narrow" w:hAnsi="Arial Narrow"/>
          <w:b/>
          <w:bCs/>
          <w:lang w:val="fr-FR"/>
        </w:rPr>
        <w:t>.</w:t>
      </w:r>
      <w:proofErr w:type="spellStart"/>
      <w:r>
        <w:rPr>
          <w:rFonts w:ascii="Arial Narrow" w:hAnsi="Arial Narrow"/>
          <w:b/>
          <w:bCs/>
          <w:lang w:val="fr-FR"/>
        </w:rPr>
        <w:t>idea</w:t>
      </w:r>
      <w:proofErr w:type="spellEnd"/>
      <w:proofErr w:type="gramEnd"/>
      <w:r>
        <w:rPr>
          <w:rFonts w:ascii="Arial Narrow" w:hAnsi="Arial Narrow"/>
          <w:b/>
          <w:bCs/>
          <w:lang w:val="fr-FR"/>
        </w:rPr>
        <w:t xml:space="preserve"> </w:t>
      </w:r>
      <w:r>
        <w:rPr>
          <w:rFonts w:ascii="Arial Narrow" w:hAnsi="Arial Narrow"/>
          <w:lang w:val="fr-FR"/>
        </w:rPr>
        <w:t xml:space="preserve">et </w:t>
      </w:r>
      <w:r>
        <w:rPr>
          <w:rFonts w:ascii="Arial Narrow" w:hAnsi="Arial Narrow"/>
          <w:b/>
          <w:bCs/>
          <w:lang w:val="fr-FR"/>
        </w:rPr>
        <w:t>out</w:t>
      </w:r>
      <w:r>
        <w:rPr>
          <w:rFonts w:ascii="Arial Narrow" w:hAnsi="Arial Narrow"/>
          <w:lang w:val="fr-FR"/>
        </w:rPr>
        <w:t xml:space="preserve"> ne figurent pas.</w:t>
      </w:r>
    </w:p>
    <w:p w14:paraId="593F0ED2" w14:textId="50347D62" w:rsidR="007151E6" w:rsidRDefault="002E66D3" w:rsidP="007151E6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Vérifier le</w:t>
      </w:r>
      <w:r w:rsidR="009C0B11">
        <w:rPr>
          <w:rFonts w:ascii="Arial Narrow" w:hAnsi="Arial Narrow"/>
          <w:lang w:val="fr-FR"/>
        </w:rPr>
        <w:t xml:space="preserve"> contenu du</w:t>
      </w:r>
      <w:r>
        <w:rPr>
          <w:rFonts w:ascii="Arial Narrow" w:hAnsi="Arial Narrow"/>
          <w:lang w:val="fr-FR"/>
        </w:rPr>
        <w:t xml:space="preserve"> dépôt distant</w:t>
      </w:r>
      <w:r w:rsidR="009C0B11">
        <w:rPr>
          <w:rFonts w:ascii="Arial Narrow" w:hAnsi="Arial Narrow"/>
          <w:lang w:val="fr-FR"/>
        </w:rPr>
        <w:t xml:space="preserve"> via l’interface web</w:t>
      </w:r>
    </w:p>
    <w:p w14:paraId="5B2E4500" w14:textId="06C7FCD8" w:rsidR="005A7A08" w:rsidRPr="00DF39B0" w:rsidRDefault="005A7A08" w:rsidP="005A7A08">
      <w:p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</w:p>
    <w:sectPr w:rsidR="005A7A08" w:rsidRPr="00DF39B0" w:rsidSect="003144B8">
      <w:headerReference w:type="default" r:id="rId8"/>
      <w:footerReference w:type="default" r:id="rId9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B725" w14:textId="77777777" w:rsidR="007628BD" w:rsidRDefault="007628BD" w:rsidP="00AF4E75">
      <w:r>
        <w:separator/>
      </w:r>
    </w:p>
  </w:endnote>
  <w:endnote w:type="continuationSeparator" w:id="0">
    <w:p w14:paraId="232568B1" w14:textId="77777777" w:rsidR="007628BD" w:rsidRDefault="007628BD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A7F3BC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3678" w14:textId="77777777" w:rsidR="007628BD" w:rsidRDefault="007628BD" w:rsidP="00AF4E75">
      <w:r>
        <w:separator/>
      </w:r>
    </w:p>
  </w:footnote>
  <w:footnote w:type="continuationSeparator" w:id="0">
    <w:p w14:paraId="4DC77818" w14:textId="77777777" w:rsidR="007628BD" w:rsidRDefault="007628BD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72AFC64C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053BC6">
      <w:rPr>
        <w:rFonts w:ascii="Arial Narrow" w:hAnsi="Arial Narrow"/>
        <w:b/>
        <w:bCs/>
        <w:lang w:val="fr-FR"/>
      </w:rPr>
      <w:t>.gitignore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D54247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239"/>
    <w:multiLevelType w:val="hybridMultilevel"/>
    <w:tmpl w:val="32B0E5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367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51D3"/>
    <w:multiLevelType w:val="hybridMultilevel"/>
    <w:tmpl w:val="952E86C0"/>
    <w:lvl w:ilvl="0" w:tplc="429E066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85156"/>
    <w:multiLevelType w:val="hybridMultilevel"/>
    <w:tmpl w:val="97448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0590D"/>
    <w:multiLevelType w:val="hybridMultilevel"/>
    <w:tmpl w:val="1CDA2C7A"/>
    <w:lvl w:ilvl="0" w:tplc="99AE38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251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527B9"/>
    <w:multiLevelType w:val="hybridMultilevel"/>
    <w:tmpl w:val="E17289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30302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57663">
    <w:abstractNumId w:val="6"/>
  </w:num>
  <w:num w:numId="2" w16cid:durableId="708456666">
    <w:abstractNumId w:val="7"/>
  </w:num>
  <w:num w:numId="3" w16cid:durableId="944725531">
    <w:abstractNumId w:val="4"/>
  </w:num>
  <w:num w:numId="4" w16cid:durableId="2005863524">
    <w:abstractNumId w:val="1"/>
  </w:num>
  <w:num w:numId="5" w16cid:durableId="87431475">
    <w:abstractNumId w:val="3"/>
  </w:num>
  <w:num w:numId="6" w16cid:durableId="1834105019">
    <w:abstractNumId w:val="5"/>
  </w:num>
  <w:num w:numId="7" w16cid:durableId="919026258">
    <w:abstractNumId w:val="2"/>
  </w:num>
  <w:num w:numId="8" w16cid:durableId="1227762041">
    <w:abstractNumId w:val="8"/>
  </w:num>
  <w:num w:numId="9" w16cid:durableId="156167326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53BC6"/>
    <w:rsid w:val="000875A1"/>
    <w:rsid w:val="000B17C5"/>
    <w:rsid w:val="000B3ED5"/>
    <w:rsid w:val="000C0B0E"/>
    <w:rsid w:val="000C30EE"/>
    <w:rsid w:val="000D5EB0"/>
    <w:rsid w:val="00100619"/>
    <w:rsid w:val="001643C3"/>
    <w:rsid w:val="00171089"/>
    <w:rsid w:val="00172800"/>
    <w:rsid w:val="001800DE"/>
    <w:rsid w:val="001A7446"/>
    <w:rsid w:val="001A7AF9"/>
    <w:rsid w:val="001B25C5"/>
    <w:rsid w:val="001D0D3C"/>
    <w:rsid w:val="001D2AA8"/>
    <w:rsid w:val="001D6441"/>
    <w:rsid w:val="001E75D9"/>
    <w:rsid w:val="00241B80"/>
    <w:rsid w:val="00270F86"/>
    <w:rsid w:val="00282F54"/>
    <w:rsid w:val="00290332"/>
    <w:rsid w:val="00296539"/>
    <w:rsid w:val="002B5294"/>
    <w:rsid w:val="002D1F01"/>
    <w:rsid w:val="002E66D3"/>
    <w:rsid w:val="002F2AE7"/>
    <w:rsid w:val="002F6C87"/>
    <w:rsid w:val="00301F0F"/>
    <w:rsid w:val="003144B8"/>
    <w:rsid w:val="0031611E"/>
    <w:rsid w:val="003378B9"/>
    <w:rsid w:val="0035306E"/>
    <w:rsid w:val="00363CC8"/>
    <w:rsid w:val="003848B0"/>
    <w:rsid w:val="00390292"/>
    <w:rsid w:val="003948D8"/>
    <w:rsid w:val="00414C33"/>
    <w:rsid w:val="004165CB"/>
    <w:rsid w:val="004174E3"/>
    <w:rsid w:val="004242B4"/>
    <w:rsid w:val="00433E21"/>
    <w:rsid w:val="004768B1"/>
    <w:rsid w:val="004873F7"/>
    <w:rsid w:val="00494BA0"/>
    <w:rsid w:val="00494E40"/>
    <w:rsid w:val="004B3974"/>
    <w:rsid w:val="004B4FF2"/>
    <w:rsid w:val="004D1C9F"/>
    <w:rsid w:val="004D49D2"/>
    <w:rsid w:val="004D529F"/>
    <w:rsid w:val="004D673D"/>
    <w:rsid w:val="004D724A"/>
    <w:rsid w:val="004E6E0B"/>
    <w:rsid w:val="004F1BE3"/>
    <w:rsid w:val="00537E07"/>
    <w:rsid w:val="005A7A08"/>
    <w:rsid w:val="005B173C"/>
    <w:rsid w:val="005F20F1"/>
    <w:rsid w:val="006264BF"/>
    <w:rsid w:val="00680877"/>
    <w:rsid w:val="00680E0E"/>
    <w:rsid w:val="00681E39"/>
    <w:rsid w:val="00684180"/>
    <w:rsid w:val="00687CD6"/>
    <w:rsid w:val="006E5422"/>
    <w:rsid w:val="006F1796"/>
    <w:rsid w:val="006F2813"/>
    <w:rsid w:val="007151E6"/>
    <w:rsid w:val="00725E71"/>
    <w:rsid w:val="00741972"/>
    <w:rsid w:val="00743715"/>
    <w:rsid w:val="00751A4D"/>
    <w:rsid w:val="00756BFE"/>
    <w:rsid w:val="007628BD"/>
    <w:rsid w:val="0077614C"/>
    <w:rsid w:val="00777343"/>
    <w:rsid w:val="00781532"/>
    <w:rsid w:val="007A235A"/>
    <w:rsid w:val="007B0C9E"/>
    <w:rsid w:val="007D37AF"/>
    <w:rsid w:val="007E18A5"/>
    <w:rsid w:val="00805863"/>
    <w:rsid w:val="0081158D"/>
    <w:rsid w:val="00814DCA"/>
    <w:rsid w:val="00822836"/>
    <w:rsid w:val="0084627F"/>
    <w:rsid w:val="00854914"/>
    <w:rsid w:val="00893A63"/>
    <w:rsid w:val="008B77F6"/>
    <w:rsid w:val="00902C2E"/>
    <w:rsid w:val="00903559"/>
    <w:rsid w:val="00914E74"/>
    <w:rsid w:val="009238A2"/>
    <w:rsid w:val="009371E6"/>
    <w:rsid w:val="00963F0E"/>
    <w:rsid w:val="00970E24"/>
    <w:rsid w:val="00972D48"/>
    <w:rsid w:val="00980D12"/>
    <w:rsid w:val="009B2A2A"/>
    <w:rsid w:val="009C0B11"/>
    <w:rsid w:val="009F497D"/>
    <w:rsid w:val="00A61D45"/>
    <w:rsid w:val="00A94E5B"/>
    <w:rsid w:val="00AA2569"/>
    <w:rsid w:val="00AD10C1"/>
    <w:rsid w:val="00AF4DAC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BE06C6"/>
    <w:rsid w:val="00C07509"/>
    <w:rsid w:val="00C54979"/>
    <w:rsid w:val="00C74CA6"/>
    <w:rsid w:val="00C87BA0"/>
    <w:rsid w:val="00C923E4"/>
    <w:rsid w:val="00C93E45"/>
    <w:rsid w:val="00CA1C05"/>
    <w:rsid w:val="00CA6506"/>
    <w:rsid w:val="00CB4FC5"/>
    <w:rsid w:val="00CD19E9"/>
    <w:rsid w:val="00CD3A08"/>
    <w:rsid w:val="00CD7BF3"/>
    <w:rsid w:val="00CF5BC9"/>
    <w:rsid w:val="00D0459A"/>
    <w:rsid w:val="00D16077"/>
    <w:rsid w:val="00D42CBE"/>
    <w:rsid w:val="00D936B7"/>
    <w:rsid w:val="00D963B8"/>
    <w:rsid w:val="00DB66DC"/>
    <w:rsid w:val="00DC0FEF"/>
    <w:rsid w:val="00DC5125"/>
    <w:rsid w:val="00DD5065"/>
    <w:rsid w:val="00DF39B0"/>
    <w:rsid w:val="00E219A6"/>
    <w:rsid w:val="00E31AD0"/>
    <w:rsid w:val="00E33926"/>
    <w:rsid w:val="00E354DE"/>
    <w:rsid w:val="00E35737"/>
    <w:rsid w:val="00E60678"/>
    <w:rsid w:val="00E97547"/>
    <w:rsid w:val="00EB593A"/>
    <w:rsid w:val="00EF29F2"/>
    <w:rsid w:val="00F24D33"/>
    <w:rsid w:val="00F27F5B"/>
    <w:rsid w:val="00F45587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41B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2402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69</cp:revision>
  <dcterms:created xsi:type="dcterms:W3CDTF">2014-01-28T09:17:00Z</dcterms:created>
  <dcterms:modified xsi:type="dcterms:W3CDTF">2023-04-25T16:45:00Z</dcterms:modified>
</cp:coreProperties>
</file>