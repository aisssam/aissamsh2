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F653" w14:textId="0662F8DB" w:rsidR="001800DE" w:rsidRPr="000B3ED5" w:rsidRDefault="000B3ED5" w:rsidP="003144B8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4BC62854" w14:textId="1F8E418A" w:rsidR="00D963B8" w:rsidRPr="00D963B8" w:rsidRDefault="000022D2" w:rsidP="00241B8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</w:t>
      </w:r>
      <w:r w:rsidR="00D963B8">
        <w:rPr>
          <w:rFonts w:ascii="Arial Narrow" w:hAnsi="Arial Narrow"/>
          <w:lang w:val="fr-FR"/>
        </w:rPr>
        <w:t xml:space="preserve"> les étapes suivantes </w:t>
      </w:r>
      <w:r w:rsidR="00BD38D0">
        <w:rPr>
          <w:rFonts w:ascii="Arial Narrow" w:hAnsi="Arial Narrow"/>
          <w:lang w:val="fr-FR"/>
        </w:rPr>
        <w:t xml:space="preserve">et </w:t>
      </w:r>
      <w:r w:rsidR="004D1C9F">
        <w:rPr>
          <w:rFonts w:ascii="Arial Narrow" w:hAnsi="Arial Narrow"/>
          <w:lang w:val="fr-FR"/>
        </w:rPr>
        <w:t xml:space="preserve">enregistrer le résultat affiché dans </w:t>
      </w:r>
      <w:r w:rsidR="00BD38D0">
        <w:rPr>
          <w:rFonts w:ascii="Arial Narrow" w:hAnsi="Arial Narrow"/>
          <w:lang w:val="fr-FR"/>
        </w:rPr>
        <w:t xml:space="preserve">la console Git </w:t>
      </w:r>
      <w:r w:rsidR="00684180">
        <w:rPr>
          <w:rFonts w:ascii="Arial Narrow" w:hAnsi="Arial Narrow"/>
          <w:lang w:val="fr-FR"/>
        </w:rPr>
        <w:t>après chaque étape</w:t>
      </w:r>
      <w:r w:rsidR="004D1C9F">
        <w:rPr>
          <w:rFonts w:ascii="Arial Narrow" w:hAnsi="Arial Narrow"/>
          <w:lang w:val="fr-FR"/>
        </w:rPr>
        <w:t> :</w:t>
      </w:r>
    </w:p>
    <w:p w14:paraId="1D0B2D10" w14:textId="473DE0E0" w:rsidR="00241B80" w:rsidRDefault="00D963B8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4174E3">
        <w:rPr>
          <w:rFonts w:ascii="Arial Narrow" w:hAnsi="Arial Narrow"/>
          <w:lang w:val="fr-FR"/>
        </w:rPr>
        <w:t>Créer un dossier sur votre ordinateur nommé « M14_AP0</w:t>
      </w:r>
      <w:r w:rsidR="0031611E">
        <w:rPr>
          <w:rFonts w:ascii="Arial Narrow" w:hAnsi="Arial Narrow"/>
          <w:lang w:val="fr-FR"/>
        </w:rPr>
        <w:t>6</w:t>
      </w:r>
      <w:r w:rsidRPr="004174E3">
        <w:rPr>
          <w:rFonts w:ascii="Arial Narrow" w:hAnsi="Arial Narrow"/>
          <w:lang w:val="fr-FR"/>
        </w:rPr>
        <w:t>_01 »</w:t>
      </w:r>
      <w:r w:rsidR="004174E3" w:rsidRPr="004174E3">
        <w:rPr>
          <w:rFonts w:ascii="Arial Narrow" w:hAnsi="Arial Narrow"/>
          <w:lang w:val="fr-FR"/>
        </w:rPr>
        <w:t xml:space="preserve"> </w:t>
      </w:r>
    </w:p>
    <w:p w14:paraId="13DBD8A1" w14:textId="39FA3281" w:rsidR="00D963B8" w:rsidRDefault="00241B80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</w:t>
      </w:r>
      <w:r w:rsidR="00D963B8" w:rsidRPr="004174E3">
        <w:rPr>
          <w:rFonts w:ascii="Arial Narrow" w:hAnsi="Arial Narrow"/>
          <w:lang w:val="fr-FR"/>
        </w:rPr>
        <w:t>opier le projet Java à l’intérieur du dossier ;</w:t>
      </w:r>
    </w:p>
    <w:p w14:paraId="651F7AA7" w14:textId="169B280C" w:rsidR="004174E3" w:rsidRPr="004174E3" w:rsidRDefault="004174E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le dépôt Git et commit vers le dépôt local ;</w:t>
      </w:r>
      <w:r w:rsidR="00296539">
        <w:rPr>
          <w:rFonts w:ascii="Arial Narrow" w:hAnsi="Arial Narrow"/>
          <w:lang w:val="fr-FR"/>
        </w:rPr>
        <w:t xml:space="preserve"> (message 1)</w:t>
      </w:r>
    </w:p>
    <w:p w14:paraId="12B8CC2A" w14:textId="438AB288" w:rsidR="004768B1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une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 xml:space="preserve"> » </w:t>
      </w:r>
    </w:p>
    <w:p w14:paraId="3AEFF0B6" w14:textId="30DE7590" w:rsidR="00EB593A" w:rsidRP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 créer une nouvelle classe « </w:t>
      </w:r>
      <w:r>
        <w:rPr>
          <w:rFonts w:ascii="Arial Narrow" w:hAnsi="Arial Narrow"/>
          <w:b/>
          <w:bCs/>
          <w:lang w:val="fr-FR"/>
        </w:rPr>
        <w:t>Triangle.java »</w:t>
      </w:r>
    </w:p>
    <w:p w14:paraId="6150E256" w14:textId="7D428CCA" w:rsid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Revenir vers la branche « master », créer une nouvelle classe « </w:t>
      </w:r>
      <w:r w:rsidRPr="00EB593A">
        <w:rPr>
          <w:rFonts w:ascii="Arial Narrow" w:hAnsi="Arial Narrow"/>
          <w:b/>
          <w:bCs/>
          <w:lang w:val="fr-FR"/>
        </w:rPr>
        <w:t>Losange.java</w:t>
      </w:r>
      <w:r>
        <w:rPr>
          <w:rFonts w:ascii="Arial Narrow" w:hAnsi="Arial Narrow"/>
          <w:lang w:val="fr-FR"/>
        </w:rPr>
        <w:t> »</w:t>
      </w:r>
    </w:p>
    <w:p w14:paraId="7D2020AF" w14:textId="08324A66" w:rsidR="00EB593A" w:rsidRDefault="002C48B4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 tout vers</w:t>
      </w:r>
      <w:r w:rsidR="008A2DF2">
        <w:rPr>
          <w:rFonts w:ascii="Arial Narrow" w:hAnsi="Arial Narrow"/>
          <w:lang w:val="fr-FR"/>
        </w:rPr>
        <w:t xml:space="preserve"> le </w:t>
      </w:r>
      <w:r w:rsidR="00EB593A">
        <w:rPr>
          <w:rFonts w:ascii="Arial Narrow" w:hAnsi="Arial Narrow"/>
          <w:lang w:val="fr-FR"/>
        </w:rPr>
        <w:t>dépôt local</w:t>
      </w:r>
    </w:p>
    <w:p w14:paraId="26348CF6" w14:textId="68023628" w:rsid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Revenir à la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». Où est le fichier « </w:t>
      </w:r>
      <w:r>
        <w:rPr>
          <w:rFonts w:ascii="Arial Narrow" w:hAnsi="Arial Narrow"/>
          <w:b/>
          <w:bCs/>
          <w:lang w:val="fr-FR"/>
        </w:rPr>
        <w:t>Triangle.java</w:t>
      </w:r>
      <w:r>
        <w:rPr>
          <w:rFonts w:ascii="Arial Narrow" w:hAnsi="Arial Narrow"/>
          <w:lang w:val="fr-FR"/>
        </w:rPr>
        <w:t> » ?</w:t>
      </w:r>
    </w:p>
    <w:p w14:paraId="1DAC5D73" w14:textId="77777777" w:rsidR="00EB593A" w:rsidRPr="00EB593A" w:rsidRDefault="00EB593A" w:rsidP="00EB593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 créer une nouvelle classe « </w:t>
      </w:r>
      <w:r>
        <w:rPr>
          <w:rFonts w:ascii="Arial Narrow" w:hAnsi="Arial Narrow"/>
          <w:b/>
          <w:bCs/>
          <w:lang w:val="fr-FR"/>
        </w:rPr>
        <w:t>Triangle.java »</w:t>
      </w:r>
    </w:p>
    <w:p w14:paraId="589C0E32" w14:textId="6A8EF7C7" w:rsidR="00EB593A" w:rsidRDefault="00EB593A" w:rsidP="00EB593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</w:t>
      </w:r>
    </w:p>
    <w:p w14:paraId="37E48BCD" w14:textId="2A623BED" w:rsid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>
        <w:rPr>
          <w:rFonts w:ascii="Arial Narrow" w:hAnsi="Arial Narrow"/>
          <w:lang w:val="fr-FR"/>
        </w:rPr>
        <w:t>commits</w:t>
      </w:r>
      <w:proofErr w:type="spellEnd"/>
    </w:p>
    <w:p w14:paraId="59B1EC40" w14:textId="09C48E53" w:rsid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les branches disponibles</w:t>
      </w:r>
    </w:p>
    <w:p w14:paraId="5494B163" w14:textId="15B90499" w:rsid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Fusionner sur « master » la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</w:t>
      </w:r>
    </w:p>
    <w:p w14:paraId="75F22876" w14:textId="56F89F97" w:rsid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Quels sont les fichiers additionnels depuis l’étape 1</w:t>
      </w:r>
    </w:p>
    <w:p w14:paraId="4DF8413D" w14:textId="7FB68E6F" w:rsidR="007151E6" w:rsidRPr="00EB593A" w:rsidRDefault="007151E6" w:rsidP="007151E6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 créer une nouvelle classe « </w:t>
      </w:r>
      <w:r>
        <w:rPr>
          <w:rFonts w:ascii="Arial Narrow" w:hAnsi="Arial Narrow"/>
          <w:b/>
          <w:bCs/>
          <w:lang w:val="fr-FR"/>
        </w:rPr>
        <w:t>Pentagone.java »</w:t>
      </w:r>
    </w:p>
    <w:p w14:paraId="47EB9C93" w14:textId="77777777" w:rsidR="007151E6" w:rsidRDefault="007151E6" w:rsidP="007151E6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</w:t>
      </w:r>
    </w:p>
    <w:p w14:paraId="593F0ED2" w14:textId="77777777" w:rsidR="007151E6" w:rsidRDefault="007151E6" w:rsidP="007151E6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Fusionner sur « master » la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</w:t>
      </w:r>
    </w:p>
    <w:p w14:paraId="23C48268" w14:textId="4CA5BDF9" w:rsidR="007151E6" w:rsidRDefault="007151E6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Exécuter la commande </w:t>
      </w:r>
      <w:proofErr w:type="spellStart"/>
      <w:r>
        <w:rPr>
          <w:rFonts w:ascii="Arial Narrow" w:hAnsi="Arial Narrow"/>
          <w:b/>
          <w:bCs/>
          <w:lang w:val="fr-FR"/>
        </w:rPr>
        <w:t>gitk</w:t>
      </w:r>
      <w:proofErr w:type="spellEnd"/>
    </w:p>
    <w:p w14:paraId="1B0F427E" w14:textId="63288007" w:rsidR="00EB593A" w:rsidRDefault="00EB593A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Supprimer la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</w:t>
      </w:r>
    </w:p>
    <w:p w14:paraId="65C340BA" w14:textId="77777777" w:rsidR="00EB593A" w:rsidRDefault="00EB593A" w:rsidP="00EB593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les branches disponibles</w:t>
      </w:r>
    </w:p>
    <w:p w14:paraId="263118B6" w14:textId="77777777" w:rsidR="003848B0" w:rsidRPr="000B3ED5" w:rsidRDefault="003848B0" w:rsidP="003848B0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 xml:space="preserve">Activité </w:t>
      </w:r>
      <w:r>
        <w:rPr>
          <w:rFonts w:ascii="Arial Narrow" w:hAnsi="Arial Narrow"/>
          <w:sz w:val="36"/>
          <w:szCs w:val="36"/>
          <w:lang w:val="fr-FR"/>
        </w:rPr>
        <w:t>2</w:t>
      </w:r>
      <w:r w:rsidRPr="000B3ED5">
        <w:rPr>
          <w:rFonts w:ascii="Arial Narrow" w:hAnsi="Arial Narrow"/>
          <w:sz w:val="36"/>
          <w:szCs w:val="36"/>
          <w:lang w:val="fr-FR"/>
        </w:rPr>
        <w:t xml:space="preserve"> : </w:t>
      </w:r>
    </w:p>
    <w:p w14:paraId="448DB8B6" w14:textId="77777777" w:rsidR="003848B0" w:rsidRPr="00D963B8" w:rsidRDefault="003848B0" w:rsidP="003848B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 les étapes suivantes et enregistrer le résultat affiché dans la console Git après chaque étape :</w:t>
      </w:r>
    </w:p>
    <w:p w14:paraId="0BF3F99C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4174E3">
        <w:rPr>
          <w:rFonts w:ascii="Arial Narrow" w:hAnsi="Arial Narrow"/>
          <w:lang w:val="fr-FR"/>
        </w:rPr>
        <w:t>Créer un dossier sur votre ordinateur nommé « M14_AP0</w:t>
      </w:r>
      <w:r>
        <w:rPr>
          <w:rFonts w:ascii="Arial Narrow" w:hAnsi="Arial Narrow"/>
          <w:lang w:val="fr-FR"/>
        </w:rPr>
        <w:t>6</w:t>
      </w:r>
      <w:r w:rsidRPr="004174E3">
        <w:rPr>
          <w:rFonts w:ascii="Arial Narrow" w:hAnsi="Arial Narrow"/>
          <w:lang w:val="fr-FR"/>
        </w:rPr>
        <w:t>_0</w:t>
      </w:r>
      <w:r>
        <w:rPr>
          <w:rFonts w:ascii="Arial Narrow" w:hAnsi="Arial Narrow"/>
          <w:lang w:val="fr-FR"/>
        </w:rPr>
        <w:t>2</w:t>
      </w:r>
      <w:r w:rsidRPr="004174E3">
        <w:rPr>
          <w:rFonts w:ascii="Arial Narrow" w:hAnsi="Arial Narrow"/>
          <w:lang w:val="fr-FR"/>
        </w:rPr>
        <w:t xml:space="preserve"> » </w:t>
      </w:r>
    </w:p>
    <w:p w14:paraId="29BB80D5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</w:t>
      </w:r>
      <w:r w:rsidRPr="004174E3">
        <w:rPr>
          <w:rFonts w:ascii="Arial Narrow" w:hAnsi="Arial Narrow"/>
          <w:lang w:val="fr-FR"/>
        </w:rPr>
        <w:t>opier le projet Java à l’intérieur du dossier ;</w:t>
      </w:r>
    </w:p>
    <w:p w14:paraId="194A36D6" w14:textId="77777777" w:rsidR="003848B0" w:rsidRPr="004174E3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le dépôt Git et commit vers le dépôt local ; (message 1)</w:t>
      </w:r>
    </w:p>
    <w:p w14:paraId="4F265FD8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une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 xml:space="preserve"> » </w:t>
      </w:r>
    </w:p>
    <w:p w14:paraId="0E37D2D7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la branche « master », créer une nouvelle classe « </w:t>
      </w:r>
      <w:r>
        <w:rPr>
          <w:rFonts w:ascii="Arial Narrow" w:hAnsi="Arial Narrow"/>
          <w:b/>
          <w:bCs/>
          <w:lang w:val="fr-FR"/>
        </w:rPr>
        <w:t>Cylindre</w:t>
      </w:r>
      <w:r w:rsidRPr="00EB593A">
        <w:rPr>
          <w:rFonts w:ascii="Arial Narrow" w:hAnsi="Arial Narrow"/>
          <w:b/>
          <w:bCs/>
          <w:lang w:val="fr-FR"/>
        </w:rPr>
        <w:t>.java</w:t>
      </w:r>
      <w:r>
        <w:rPr>
          <w:rFonts w:ascii="Arial Narrow" w:hAnsi="Arial Narrow"/>
          <w:lang w:val="fr-FR"/>
        </w:rPr>
        <w:t xml:space="preserve"> » et à l’intérieur </w:t>
      </w:r>
      <w:proofErr w:type="spellStart"/>
      <w:r>
        <w:rPr>
          <w:rFonts w:ascii="Arial Narrow" w:hAnsi="Arial Narrow"/>
          <w:b/>
          <w:bCs/>
          <w:lang w:val="fr-FR"/>
        </w:rPr>
        <w:t>private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int</w:t>
      </w:r>
      <w:proofErr w:type="spellEnd"/>
      <w:r>
        <w:rPr>
          <w:rFonts w:ascii="Arial Narrow" w:hAnsi="Arial Narrow"/>
          <w:b/>
          <w:bCs/>
          <w:lang w:val="fr-FR"/>
        </w:rPr>
        <w:t xml:space="preserve"> rayon</w:t>
      </w:r>
    </w:p>
    <w:p w14:paraId="0EA02EC4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</w:t>
      </w:r>
    </w:p>
    <w:p w14:paraId="322ED292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Passer à la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», créer une nouvelle classe « </w:t>
      </w:r>
      <w:r>
        <w:rPr>
          <w:rFonts w:ascii="Arial Narrow" w:hAnsi="Arial Narrow"/>
          <w:b/>
          <w:bCs/>
          <w:lang w:val="fr-FR"/>
        </w:rPr>
        <w:t>Cylindre</w:t>
      </w:r>
      <w:r w:rsidRPr="00EB593A">
        <w:rPr>
          <w:rFonts w:ascii="Arial Narrow" w:hAnsi="Arial Narrow"/>
          <w:b/>
          <w:bCs/>
          <w:lang w:val="fr-FR"/>
        </w:rPr>
        <w:t>.java</w:t>
      </w:r>
      <w:r>
        <w:rPr>
          <w:rFonts w:ascii="Arial Narrow" w:hAnsi="Arial Narrow"/>
          <w:lang w:val="fr-FR"/>
        </w:rPr>
        <w:t xml:space="preserve"> » et à l’intérieur </w:t>
      </w:r>
      <w:proofErr w:type="spellStart"/>
      <w:r>
        <w:rPr>
          <w:rFonts w:ascii="Arial Narrow" w:hAnsi="Arial Narrow"/>
          <w:b/>
          <w:bCs/>
          <w:lang w:val="fr-FR"/>
        </w:rPr>
        <w:t>private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int</w:t>
      </w:r>
      <w:proofErr w:type="spellEnd"/>
      <w:r>
        <w:rPr>
          <w:rFonts w:ascii="Arial Narrow" w:hAnsi="Arial Narrow"/>
          <w:b/>
          <w:bCs/>
          <w:lang w:val="fr-FR"/>
        </w:rPr>
        <w:t xml:space="preserve"> hauteur</w:t>
      </w:r>
    </w:p>
    <w:p w14:paraId="4950FBD0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lastRenderedPageBreak/>
        <w:t>Ajouter le fichier au dépôt local</w:t>
      </w:r>
    </w:p>
    <w:p w14:paraId="42D92D0F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Fusionner sur « master » la branche « </w:t>
      </w:r>
      <w:proofErr w:type="spellStart"/>
      <w:r>
        <w:rPr>
          <w:rFonts w:ascii="Arial Narrow" w:hAnsi="Arial Narrow"/>
          <w:lang w:val="fr-FR"/>
        </w:rPr>
        <w:t>develop</w:t>
      </w:r>
      <w:proofErr w:type="spellEnd"/>
      <w:r>
        <w:rPr>
          <w:rFonts w:ascii="Arial Narrow" w:hAnsi="Arial Narrow"/>
          <w:lang w:val="fr-FR"/>
        </w:rPr>
        <w:t> ». Quel est le message affiché ?</w:t>
      </w:r>
    </w:p>
    <w:p w14:paraId="20A271C4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Ouvrir le fichier </w:t>
      </w:r>
      <w:r>
        <w:rPr>
          <w:rFonts w:ascii="Arial Narrow" w:hAnsi="Arial Narrow"/>
          <w:b/>
          <w:bCs/>
          <w:lang w:val="fr-FR"/>
        </w:rPr>
        <w:t>Cylindre.java.</w:t>
      </w:r>
      <w:r>
        <w:rPr>
          <w:rFonts w:ascii="Arial Narrow" w:hAnsi="Arial Narrow"/>
          <w:lang w:val="fr-FR"/>
        </w:rPr>
        <w:t xml:space="preserve"> Que contient-t-il ?</w:t>
      </w:r>
    </w:p>
    <w:p w14:paraId="12F33377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1643C3">
        <w:rPr>
          <w:rFonts w:ascii="Arial Narrow" w:hAnsi="Arial Narrow"/>
          <w:lang w:val="fr-FR"/>
        </w:rPr>
        <w:t>Annuler la fusion. Que contient le fichier maintenant.</w:t>
      </w:r>
    </w:p>
    <w:p w14:paraId="170A05BE" w14:textId="7777777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Relancer la fusion. ((</w:t>
      </w:r>
      <w:r>
        <w:rPr>
          <w:rFonts w:ascii="Arial Narrow" w:hAnsi="Arial Narrow"/>
          <w:i/>
          <w:iCs/>
          <w:lang w:val="fr-FR"/>
        </w:rPr>
        <w:t>vous allez avoir le même résultat que l’étape 9</w:t>
      </w:r>
      <w:r>
        <w:rPr>
          <w:rFonts w:ascii="Arial Narrow" w:hAnsi="Arial Narrow"/>
          <w:lang w:val="fr-FR"/>
        </w:rPr>
        <w:t>))</w:t>
      </w:r>
    </w:p>
    <w:p w14:paraId="310EE550" w14:textId="77777777" w:rsidR="00573D18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Ouvrir le fichier </w:t>
      </w:r>
      <w:r>
        <w:rPr>
          <w:rFonts w:ascii="Arial Narrow" w:hAnsi="Arial Narrow"/>
          <w:b/>
          <w:bCs/>
          <w:lang w:val="fr-FR"/>
        </w:rPr>
        <w:t xml:space="preserve">Cylindre.java. </w:t>
      </w:r>
      <w:r>
        <w:rPr>
          <w:rFonts w:ascii="Arial Narrow" w:hAnsi="Arial Narrow"/>
          <w:lang w:val="fr-FR"/>
        </w:rPr>
        <w:t xml:space="preserve">Pour ne pas écraser les 2 travaux, le fichier devrait contenir le </w:t>
      </w:r>
      <w:r>
        <w:rPr>
          <w:rFonts w:ascii="Arial Narrow" w:hAnsi="Arial Narrow"/>
          <w:b/>
          <w:bCs/>
          <w:lang w:val="fr-FR"/>
        </w:rPr>
        <w:t>rayon</w:t>
      </w:r>
      <w:r>
        <w:rPr>
          <w:rFonts w:ascii="Arial Narrow" w:hAnsi="Arial Narrow"/>
          <w:lang w:val="fr-FR"/>
        </w:rPr>
        <w:t xml:space="preserve"> et la </w:t>
      </w:r>
      <w:r>
        <w:rPr>
          <w:rFonts w:ascii="Arial Narrow" w:hAnsi="Arial Narrow"/>
          <w:b/>
          <w:bCs/>
          <w:lang w:val="fr-FR"/>
        </w:rPr>
        <w:t>hauteur</w:t>
      </w:r>
      <w:r>
        <w:rPr>
          <w:rFonts w:ascii="Arial Narrow" w:hAnsi="Arial Narrow"/>
          <w:lang w:val="fr-FR"/>
        </w:rPr>
        <w:t xml:space="preserve">. Supprimer les autres lignes. </w:t>
      </w:r>
    </w:p>
    <w:p w14:paraId="7DF3462B" w14:textId="77777777" w:rsidR="00573D18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les fichiers au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Area. </w:t>
      </w:r>
    </w:p>
    <w:p w14:paraId="768B15A0" w14:textId="237FEEA7" w:rsidR="003848B0" w:rsidRDefault="003848B0" w:rsidP="003848B0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Finaliser la fusion avec </w:t>
      </w:r>
      <w:r>
        <w:rPr>
          <w:rFonts w:ascii="Arial Narrow" w:hAnsi="Arial Narrow"/>
          <w:b/>
          <w:bCs/>
          <w:lang w:val="fr-FR"/>
        </w:rPr>
        <w:t xml:space="preserve">git merge --continue </w:t>
      </w:r>
      <w:r w:rsidR="002969AB">
        <w:rPr>
          <w:rFonts w:ascii="Arial Narrow" w:hAnsi="Arial Narrow"/>
          <w:b/>
          <w:bCs/>
          <w:lang w:val="fr-FR"/>
        </w:rPr>
        <w:t xml:space="preserve">-m "fusion" </w:t>
      </w:r>
    </w:p>
    <w:p w14:paraId="536D1064" w14:textId="5B9D7EBC" w:rsidR="003848B0" w:rsidRPr="000B3ED5" w:rsidRDefault="003848B0" w:rsidP="003848B0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 xml:space="preserve">Activité </w:t>
      </w:r>
      <w:r>
        <w:rPr>
          <w:rFonts w:ascii="Arial Narrow" w:hAnsi="Arial Narrow"/>
          <w:sz w:val="36"/>
          <w:szCs w:val="36"/>
          <w:lang w:val="fr-FR"/>
        </w:rPr>
        <w:t>3</w:t>
      </w:r>
      <w:r w:rsidRPr="000B3ED5">
        <w:rPr>
          <w:rFonts w:ascii="Arial Narrow" w:hAnsi="Arial Narrow"/>
          <w:sz w:val="36"/>
          <w:szCs w:val="36"/>
          <w:lang w:val="fr-FR"/>
        </w:rPr>
        <w:t xml:space="preserve"> : </w:t>
      </w:r>
    </w:p>
    <w:p w14:paraId="1A1AA904" w14:textId="77777777" w:rsidR="003848B0" w:rsidRPr="00D963B8" w:rsidRDefault="003848B0" w:rsidP="003848B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 les étapes suivantes et enregistrer le résultat affiché dans la console Git après chaque étape :</w:t>
      </w:r>
    </w:p>
    <w:p w14:paraId="0B85BF05" w14:textId="7F6F652B" w:rsidR="003848B0" w:rsidRDefault="003848B0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dépôt privé sur l’un des sites précédents, nommé « M14EX0</w:t>
      </w:r>
      <w:r w:rsidR="00C02983">
        <w:rPr>
          <w:rFonts w:ascii="Arial Narrow" w:hAnsi="Arial Narrow"/>
          <w:lang w:val="fr-FR"/>
        </w:rPr>
        <w:t>3</w:t>
      </w:r>
      <w:r>
        <w:rPr>
          <w:rFonts w:ascii="Arial Narrow" w:hAnsi="Arial Narrow"/>
          <w:lang w:val="fr-FR"/>
        </w:rPr>
        <w:t> » (interface web) ;</w:t>
      </w:r>
    </w:p>
    <w:p w14:paraId="24FDD88B" w14:textId="77777777" w:rsidR="003848B0" w:rsidRDefault="003848B0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l’aide de l’interface web, uploader le contenu du projet Java dans ce dépôt ;</w:t>
      </w:r>
    </w:p>
    <w:p w14:paraId="0BD2CC62" w14:textId="30A0A589" w:rsidR="003848B0" w:rsidRDefault="003848B0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4174E3">
        <w:rPr>
          <w:rFonts w:ascii="Arial Narrow" w:hAnsi="Arial Narrow"/>
          <w:lang w:val="fr-FR"/>
        </w:rPr>
        <w:t>Créer un dossier sur votre ordinateur nommé « M14_AP0</w:t>
      </w:r>
      <w:r>
        <w:rPr>
          <w:rFonts w:ascii="Arial Narrow" w:hAnsi="Arial Narrow"/>
          <w:lang w:val="fr-FR"/>
        </w:rPr>
        <w:t>6</w:t>
      </w:r>
      <w:r w:rsidRPr="004174E3">
        <w:rPr>
          <w:rFonts w:ascii="Arial Narrow" w:hAnsi="Arial Narrow"/>
          <w:lang w:val="fr-FR"/>
        </w:rPr>
        <w:t>_0</w:t>
      </w:r>
      <w:r>
        <w:rPr>
          <w:rFonts w:ascii="Arial Narrow" w:hAnsi="Arial Narrow"/>
          <w:lang w:val="fr-FR"/>
        </w:rPr>
        <w:t>3</w:t>
      </w:r>
      <w:r w:rsidRPr="004174E3">
        <w:rPr>
          <w:rFonts w:ascii="Arial Narrow" w:hAnsi="Arial Narrow"/>
          <w:lang w:val="fr-FR"/>
        </w:rPr>
        <w:t xml:space="preserve"> » </w:t>
      </w:r>
      <w:r>
        <w:rPr>
          <w:rFonts w:ascii="Arial Narrow" w:hAnsi="Arial Narrow"/>
          <w:lang w:val="fr-FR"/>
        </w:rPr>
        <w:t xml:space="preserve">et </w:t>
      </w:r>
      <w:r w:rsidRPr="004174E3">
        <w:rPr>
          <w:rFonts w:ascii="Arial Narrow" w:hAnsi="Arial Narrow"/>
          <w:lang w:val="fr-FR"/>
        </w:rPr>
        <w:t>« M14_AP0</w:t>
      </w:r>
      <w:r>
        <w:rPr>
          <w:rFonts w:ascii="Arial Narrow" w:hAnsi="Arial Narrow"/>
          <w:lang w:val="fr-FR"/>
        </w:rPr>
        <w:t>6</w:t>
      </w:r>
      <w:r w:rsidRPr="004174E3">
        <w:rPr>
          <w:rFonts w:ascii="Arial Narrow" w:hAnsi="Arial Narrow"/>
          <w:lang w:val="fr-FR"/>
        </w:rPr>
        <w:t>_0</w:t>
      </w:r>
      <w:r>
        <w:rPr>
          <w:rFonts w:ascii="Arial Narrow" w:hAnsi="Arial Narrow"/>
          <w:lang w:val="fr-FR"/>
        </w:rPr>
        <w:t>4</w:t>
      </w:r>
      <w:r w:rsidRPr="004174E3">
        <w:rPr>
          <w:rFonts w:ascii="Arial Narrow" w:hAnsi="Arial Narrow"/>
          <w:lang w:val="fr-FR"/>
        </w:rPr>
        <w:t> »</w:t>
      </w:r>
    </w:p>
    <w:p w14:paraId="30F77B7B" w14:textId="4C11BD0C" w:rsidR="003848B0" w:rsidRDefault="001A7446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Clone le projet Web à l’intérieur des deux dossiers.</w:t>
      </w:r>
    </w:p>
    <w:p w14:paraId="35774D42" w14:textId="67289BA8" w:rsidR="003848B0" w:rsidRDefault="003848B0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l</w:t>
      </w:r>
      <w:r w:rsidR="001A7446">
        <w:rPr>
          <w:rFonts w:ascii="Arial Narrow" w:hAnsi="Arial Narrow"/>
          <w:lang w:val="fr-FR"/>
        </w:rPr>
        <w:t>e premier dossier</w:t>
      </w:r>
      <w:r>
        <w:rPr>
          <w:rFonts w:ascii="Arial Narrow" w:hAnsi="Arial Narrow"/>
          <w:lang w:val="fr-FR"/>
        </w:rPr>
        <w:t>, créer une nouvelle classe « </w:t>
      </w:r>
      <w:r>
        <w:rPr>
          <w:rFonts w:ascii="Arial Narrow" w:hAnsi="Arial Narrow"/>
          <w:b/>
          <w:bCs/>
          <w:lang w:val="fr-FR"/>
        </w:rPr>
        <w:t>Cylindre</w:t>
      </w:r>
      <w:r w:rsidRPr="00EB593A">
        <w:rPr>
          <w:rFonts w:ascii="Arial Narrow" w:hAnsi="Arial Narrow"/>
          <w:b/>
          <w:bCs/>
          <w:lang w:val="fr-FR"/>
        </w:rPr>
        <w:t>.java</w:t>
      </w:r>
      <w:r>
        <w:rPr>
          <w:rFonts w:ascii="Arial Narrow" w:hAnsi="Arial Narrow"/>
          <w:lang w:val="fr-FR"/>
        </w:rPr>
        <w:t xml:space="preserve"> » et à l’intérieur </w:t>
      </w:r>
      <w:proofErr w:type="spellStart"/>
      <w:r>
        <w:rPr>
          <w:rFonts w:ascii="Arial Narrow" w:hAnsi="Arial Narrow"/>
          <w:b/>
          <w:bCs/>
          <w:lang w:val="fr-FR"/>
        </w:rPr>
        <w:t>private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int</w:t>
      </w:r>
      <w:proofErr w:type="spellEnd"/>
      <w:r>
        <w:rPr>
          <w:rFonts w:ascii="Arial Narrow" w:hAnsi="Arial Narrow"/>
          <w:b/>
          <w:bCs/>
          <w:lang w:val="fr-FR"/>
        </w:rPr>
        <w:t xml:space="preserve"> rayon</w:t>
      </w:r>
    </w:p>
    <w:p w14:paraId="3CDBB851" w14:textId="07BFF6FD" w:rsidR="003848B0" w:rsidRDefault="003848B0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</w:t>
      </w:r>
    </w:p>
    <w:p w14:paraId="6A730653" w14:textId="13408712" w:rsidR="001A7446" w:rsidRDefault="001A7446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les modifications dans le dépôt distant</w:t>
      </w:r>
    </w:p>
    <w:p w14:paraId="543ABF03" w14:textId="4ADFD374" w:rsidR="003848B0" w:rsidRDefault="001A7446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le deuxième dossier</w:t>
      </w:r>
      <w:r w:rsidR="003848B0">
        <w:rPr>
          <w:rFonts w:ascii="Arial Narrow" w:hAnsi="Arial Narrow"/>
          <w:lang w:val="fr-FR"/>
        </w:rPr>
        <w:t>, créer une nouvelle classe « </w:t>
      </w:r>
      <w:r w:rsidR="003848B0">
        <w:rPr>
          <w:rFonts w:ascii="Arial Narrow" w:hAnsi="Arial Narrow"/>
          <w:b/>
          <w:bCs/>
          <w:lang w:val="fr-FR"/>
        </w:rPr>
        <w:t>Cylindre</w:t>
      </w:r>
      <w:r w:rsidR="003848B0" w:rsidRPr="00EB593A">
        <w:rPr>
          <w:rFonts w:ascii="Arial Narrow" w:hAnsi="Arial Narrow"/>
          <w:b/>
          <w:bCs/>
          <w:lang w:val="fr-FR"/>
        </w:rPr>
        <w:t>.java</w:t>
      </w:r>
      <w:r w:rsidR="003848B0">
        <w:rPr>
          <w:rFonts w:ascii="Arial Narrow" w:hAnsi="Arial Narrow"/>
          <w:lang w:val="fr-FR"/>
        </w:rPr>
        <w:t xml:space="preserve"> » et à l’intérieur </w:t>
      </w:r>
      <w:proofErr w:type="spellStart"/>
      <w:r w:rsidR="003848B0">
        <w:rPr>
          <w:rFonts w:ascii="Arial Narrow" w:hAnsi="Arial Narrow"/>
          <w:b/>
          <w:bCs/>
          <w:lang w:val="fr-FR"/>
        </w:rPr>
        <w:t>private</w:t>
      </w:r>
      <w:proofErr w:type="spellEnd"/>
      <w:r w:rsidR="003848B0">
        <w:rPr>
          <w:rFonts w:ascii="Arial Narrow" w:hAnsi="Arial Narrow"/>
          <w:b/>
          <w:bCs/>
          <w:lang w:val="fr-FR"/>
        </w:rPr>
        <w:t xml:space="preserve"> </w:t>
      </w:r>
      <w:proofErr w:type="spellStart"/>
      <w:r w:rsidR="003848B0">
        <w:rPr>
          <w:rFonts w:ascii="Arial Narrow" w:hAnsi="Arial Narrow"/>
          <w:b/>
          <w:bCs/>
          <w:lang w:val="fr-FR"/>
        </w:rPr>
        <w:t>int</w:t>
      </w:r>
      <w:proofErr w:type="spellEnd"/>
      <w:r w:rsidR="003848B0">
        <w:rPr>
          <w:rFonts w:ascii="Arial Narrow" w:hAnsi="Arial Narrow"/>
          <w:b/>
          <w:bCs/>
          <w:lang w:val="fr-FR"/>
        </w:rPr>
        <w:t xml:space="preserve"> hauteur</w:t>
      </w:r>
    </w:p>
    <w:p w14:paraId="6CBEA9C8" w14:textId="77777777" w:rsidR="003848B0" w:rsidRDefault="003848B0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 fichier au dépôt local</w:t>
      </w:r>
    </w:p>
    <w:p w14:paraId="1AF0AB52" w14:textId="77777777" w:rsidR="00494E40" w:rsidRDefault="00494E40" w:rsidP="00494E4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les modifications dans le dépôt distant</w:t>
      </w:r>
    </w:p>
    <w:p w14:paraId="17189E66" w14:textId="7528DDB9" w:rsidR="00494E40" w:rsidRPr="0064391B" w:rsidRDefault="006F1796" w:rsidP="00494E40">
      <w:pPr>
        <w:spacing w:before="100" w:beforeAutospacing="1" w:after="100" w:afterAutospacing="1" w:line="360" w:lineRule="auto"/>
        <w:jc w:val="both"/>
        <w:rPr>
          <w:rFonts w:ascii="Arial Narrow" w:hAnsi="Arial Narrow"/>
          <w:color w:val="FF0000"/>
          <w:lang w:val="fr-FR"/>
        </w:rPr>
      </w:pPr>
      <w:r w:rsidRPr="0064391B">
        <w:rPr>
          <w:rFonts w:ascii="Arial Narrow" w:hAnsi="Arial Narrow"/>
          <w:color w:val="FF0000"/>
          <w:lang w:val="fr-FR"/>
        </w:rPr>
        <w:t xml:space="preserve">La publication va être rejetée </w:t>
      </w:r>
      <w:r w:rsidR="0064391B" w:rsidRPr="0064391B">
        <w:rPr>
          <w:rFonts w:ascii="Arial Narrow" w:hAnsi="Arial Narrow"/>
          <w:color w:val="FF0000"/>
          <w:lang w:val="fr-FR"/>
        </w:rPr>
        <w:t>car</w:t>
      </w:r>
      <w:r w:rsidRPr="0064391B">
        <w:rPr>
          <w:rFonts w:ascii="Arial Narrow" w:hAnsi="Arial Narrow"/>
          <w:color w:val="FF0000"/>
          <w:lang w:val="fr-FR"/>
        </w:rPr>
        <w:t xml:space="preserve"> le dépôt distant a été modifié </w:t>
      </w:r>
      <w:r w:rsidR="0064391B" w:rsidRPr="0064391B">
        <w:rPr>
          <w:rFonts w:ascii="Arial Narrow" w:hAnsi="Arial Narrow"/>
          <w:color w:val="FF0000"/>
          <w:lang w:val="fr-FR"/>
        </w:rPr>
        <w:t>par un autre développeur</w:t>
      </w:r>
    </w:p>
    <w:p w14:paraId="4FA909FE" w14:textId="77777777" w:rsidR="006F1796" w:rsidRDefault="006F1796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Il faudra actualiser d’abord la référence du dépôt distant en local :</w:t>
      </w:r>
    </w:p>
    <w:p w14:paraId="1C669DA7" w14:textId="67660D5E" w:rsidR="006F1796" w:rsidRPr="006F1796" w:rsidRDefault="006F1796" w:rsidP="006F1796">
      <w:pPr>
        <w:pStyle w:val="Paragraphedeliste"/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lang w:val="fr-FR"/>
        </w:rPr>
      </w:pPr>
      <w:proofErr w:type="gramStart"/>
      <w:r>
        <w:rPr>
          <w:rFonts w:ascii="Arial Narrow" w:hAnsi="Arial Narrow"/>
          <w:b/>
          <w:bCs/>
          <w:lang w:val="fr-FR"/>
        </w:rPr>
        <w:t>git</w:t>
      </w:r>
      <w:proofErr w:type="gram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fetch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proofErr w:type="spellStart"/>
      <w:r>
        <w:rPr>
          <w:rFonts w:ascii="Arial Narrow" w:hAnsi="Arial Narrow"/>
          <w:b/>
          <w:bCs/>
          <w:lang w:val="fr-FR"/>
        </w:rPr>
        <w:t>origin</w:t>
      </w:r>
      <w:proofErr w:type="spellEnd"/>
      <w:r>
        <w:rPr>
          <w:rFonts w:ascii="Arial Narrow" w:hAnsi="Arial Narrow"/>
          <w:b/>
          <w:bCs/>
          <w:lang w:val="fr-FR"/>
        </w:rPr>
        <w:t xml:space="preserve"> </w:t>
      </w:r>
      <w:r w:rsidR="0064391B">
        <w:rPr>
          <w:rFonts w:ascii="Arial Narrow" w:hAnsi="Arial Narrow"/>
          <w:b/>
          <w:bCs/>
          <w:lang w:val="fr-FR"/>
        </w:rPr>
        <w:t>main</w:t>
      </w:r>
    </w:p>
    <w:p w14:paraId="0C22F275" w14:textId="4F5C5570" w:rsidR="006F1796" w:rsidRDefault="006F1796" w:rsidP="003848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Pour afficher la différence entre la branche </w:t>
      </w:r>
      <w:r>
        <w:rPr>
          <w:rFonts w:ascii="Arial Narrow" w:hAnsi="Arial Narrow"/>
          <w:b/>
          <w:bCs/>
          <w:lang w:val="fr-FR"/>
        </w:rPr>
        <w:t>ma</w:t>
      </w:r>
      <w:r w:rsidR="0064391B">
        <w:rPr>
          <w:rFonts w:ascii="Arial Narrow" w:hAnsi="Arial Narrow"/>
          <w:b/>
          <w:bCs/>
          <w:lang w:val="fr-FR"/>
        </w:rPr>
        <w:t>in</w:t>
      </w:r>
      <w:r>
        <w:rPr>
          <w:rFonts w:ascii="Arial Narrow" w:hAnsi="Arial Narrow"/>
          <w:b/>
          <w:bCs/>
          <w:lang w:val="fr-FR"/>
        </w:rPr>
        <w:t xml:space="preserve"> </w:t>
      </w:r>
      <w:r>
        <w:rPr>
          <w:rFonts w:ascii="Arial Narrow" w:hAnsi="Arial Narrow"/>
          <w:lang w:val="fr-FR"/>
        </w:rPr>
        <w:t>en local avec la même branche distant :</w:t>
      </w:r>
    </w:p>
    <w:p w14:paraId="55CA4BAE" w14:textId="1A89D5F9" w:rsidR="006F1796" w:rsidRPr="006F1796" w:rsidRDefault="006F1796" w:rsidP="006F1796">
      <w:pPr>
        <w:pStyle w:val="Paragraphedeliste"/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</w:rPr>
      </w:pPr>
      <w:r w:rsidRPr="006F1796">
        <w:rPr>
          <w:rFonts w:ascii="Arial Narrow" w:hAnsi="Arial Narrow"/>
          <w:b/>
          <w:bCs/>
        </w:rPr>
        <w:t>git diff origin/ma</w:t>
      </w:r>
      <w:r w:rsidR="0064391B">
        <w:rPr>
          <w:rFonts w:ascii="Arial Narrow" w:hAnsi="Arial Narrow"/>
          <w:b/>
          <w:bCs/>
        </w:rPr>
        <w:t>in</w:t>
      </w:r>
      <w:r w:rsidRPr="006F1796">
        <w:rPr>
          <w:rFonts w:ascii="Arial Narrow" w:hAnsi="Arial Narrow"/>
          <w:b/>
          <w:bCs/>
        </w:rPr>
        <w:t xml:space="preserve"> </w:t>
      </w:r>
      <w:proofErr w:type="spellStart"/>
      <w:r w:rsidRPr="006F1796">
        <w:rPr>
          <w:rFonts w:ascii="Arial Narrow" w:hAnsi="Arial Narrow"/>
          <w:b/>
          <w:bCs/>
        </w:rPr>
        <w:t>ma</w:t>
      </w:r>
      <w:r w:rsidR="0064391B">
        <w:rPr>
          <w:rFonts w:ascii="Arial Narrow" w:hAnsi="Arial Narrow"/>
          <w:b/>
          <w:bCs/>
        </w:rPr>
        <w:t>in</w:t>
      </w:r>
      <w:proofErr w:type="spellEnd"/>
    </w:p>
    <w:p w14:paraId="5B6409D2" w14:textId="1919FFAC" w:rsidR="003848B0" w:rsidRDefault="005A7A08" w:rsidP="005A7A08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Fusionner la référence du dépôt distant avec le dépôt local</w:t>
      </w:r>
    </w:p>
    <w:p w14:paraId="157227D4" w14:textId="17F7FCFF" w:rsidR="005A7A08" w:rsidRDefault="005A7A08" w:rsidP="005A7A08">
      <w:pPr>
        <w:pStyle w:val="Paragraphedeliste"/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lang w:val="fr-FR"/>
        </w:rPr>
      </w:pPr>
      <w:proofErr w:type="gramStart"/>
      <w:r>
        <w:rPr>
          <w:rFonts w:ascii="Arial Narrow" w:hAnsi="Arial Narrow"/>
          <w:b/>
          <w:bCs/>
          <w:lang w:val="fr-FR"/>
        </w:rPr>
        <w:t>git</w:t>
      </w:r>
      <w:proofErr w:type="gramEnd"/>
      <w:r>
        <w:rPr>
          <w:rFonts w:ascii="Arial Narrow" w:hAnsi="Arial Narrow"/>
          <w:b/>
          <w:bCs/>
          <w:lang w:val="fr-FR"/>
        </w:rPr>
        <w:t xml:space="preserve"> merge </w:t>
      </w:r>
      <w:proofErr w:type="spellStart"/>
      <w:r>
        <w:rPr>
          <w:rFonts w:ascii="Arial Narrow" w:hAnsi="Arial Narrow"/>
          <w:b/>
          <w:bCs/>
          <w:lang w:val="fr-FR"/>
        </w:rPr>
        <w:t>origin</w:t>
      </w:r>
      <w:proofErr w:type="spellEnd"/>
      <w:r>
        <w:rPr>
          <w:rFonts w:ascii="Arial Narrow" w:hAnsi="Arial Narrow"/>
          <w:b/>
          <w:bCs/>
          <w:lang w:val="fr-FR"/>
        </w:rPr>
        <w:t xml:space="preserve"> ma</w:t>
      </w:r>
      <w:r w:rsidR="0064391B">
        <w:rPr>
          <w:rFonts w:ascii="Arial Narrow" w:hAnsi="Arial Narrow"/>
          <w:b/>
          <w:bCs/>
          <w:lang w:val="fr-FR"/>
        </w:rPr>
        <w:t>in</w:t>
      </w:r>
    </w:p>
    <w:p w14:paraId="3394B8DB" w14:textId="2E07F9A7" w:rsidR="00DF39B0" w:rsidRDefault="00DF39B0" w:rsidP="00DF39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DF39B0">
        <w:rPr>
          <w:rFonts w:ascii="Arial Narrow" w:hAnsi="Arial Narrow"/>
          <w:lang w:val="fr-FR"/>
        </w:rPr>
        <w:t xml:space="preserve">La fusion génère des conflits (tout à fait normal). </w:t>
      </w:r>
      <w:r>
        <w:rPr>
          <w:rFonts w:ascii="Arial Narrow" w:hAnsi="Arial Narrow"/>
          <w:lang w:val="fr-FR"/>
        </w:rPr>
        <w:t>Régler-les.</w:t>
      </w:r>
    </w:p>
    <w:p w14:paraId="507DA673" w14:textId="21B16535" w:rsidR="00DF39B0" w:rsidRPr="00DF39B0" w:rsidRDefault="00DF39B0" w:rsidP="00DF39B0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N’oublier pas de re-exécuter le </w:t>
      </w:r>
      <w:r>
        <w:rPr>
          <w:rFonts w:ascii="Arial Narrow" w:hAnsi="Arial Narrow"/>
          <w:b/>
          <w:bCs/>
          <w:lang w:val="fr-FR"/>
        </w:rPr>
        <w:t>push</w:t>
      </w:r>
    </w:p>
    <w:p w14:paraId="5B2E4500" w14:textId="2A01567B" w:rsidR="005A7A08" w:rsidRPr="00DF39B0" w:rsidRDefault="00DF39B0" w:rsidP="0064391B">
      <w:p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color w:val="FFC000"/>
          <w:lang w:val="fr-FR"/>
        </w:rPr>
        <w:t xml:space="preserve">Notes. </w:t>
      </w:r>
      <w:r w:rsidR="005A7A08" w:rsidRPr="00DF39B0">
        <w:rPr>
          <w:rFonts w:ascii="Arial Narrow" w:hAnsi="Arial Narrow"/>
          <w:color w:val="FFC000"/>
          <w:lang w:val="fr-FR"/>
        </w:rPr>
        <w:t>Les étapes 11 et 13 peuvent ê</w:t>
      </w:r>
      <w:r w:rsidRPr="00DF39B0">
        <w:rPr>
          <w:rFonts w:ascii="Arial Narrow" w:hAnsi="Arial Narrow"/>
          <w:color w:val="FFC000"/>
          <w:lang w:val="fr-FR"/>
        </w:rPr>
        <w:t xml:space="preserve">tre remplacées avec une seule instruction : </w:t>
      </w:r>
      <w:r w:rsidRPr="00DF39B0">
        <w:rPr>
          <w:rFonts w:ascii="Arial Narrow" w:hAnsi="Arial Narrow"/>
          <w:b/>
          <w:bCs/>
          <w:color w:val="FFC000"/>
          <w:lang w:val="fr-FR"/>
        </w:rPr>
        <w:t xml:space="preserve">git pull </w:t>
      </w:r>
      <w:proofErr w:type="spellStart"/>
      <w:r w:rsidRPr="00DF39B0">
        <w:rPr>
          <w:rFonts w:ascii="Arial Narrow" w:hAnsi="Arial Narrow"/>
          <w:b/>
          <w:bCs/>
          <w:color w:val="FFC000"/>
          <w:lang w:val="fr-FR"/>
        </w:rPr>
        <w:t>origin</w:t>
      </w:r>
      <w:proofErr w:type="spellEnd"/>
      <w:r w:rsidRPr="00DF39B0">
        <w:rPr>
          <w:rFonts w:ascii="Arial Narrow" w:hAnsi="Arial Narrow"/>
          <w:b/>
          <w:bCs/>
          <w:color w:val="FFC000"/>
          <w:lang w:val="fr-FR"/>
        </w:rPr>
        <w:t xml:space="preserve"> ma</w:t>
      </w:r>
      <w:r w:rsidR="0064391B">
        <w:rPr>
          <w:rFonts w:ascii="Arial Narrow" w:hAnsi="Arial Narrow"/>
          <w:b/>
          <w:bCs/>
          <w:color w:val="FFC000"/>
          <w:lang w:val="fr-FR"/>
        </w:rPr>
        <w:t>in</w:t>
      </w:r>
    </w:p>
    <w:sectPr w:rsidR="005A7A08" w:rsidRPr="00DF39B0" w:rsidSect="003144B8">
      <w:headerReference w:type="default" r:id="rId8"/>
      <w:footerReference w:type="default" r:id="rId9"/>
      <w:pgSz w:w="11906" w:h="16838"/>
      <w:pgMar w:top="2269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4553" w14:textId="77777777" w:rsidR="00952DBC" w:rsidRDefault="00952DBC" w:rsidP="00AF4E75">
      <w:r>
        <w:separator/>
      </w:r>
    </w:p>
  </w:endnote>
  <w:endnote w:type="continuationSeparator" w:id="0">
    <w:p w14:paraId="45E28788" w14:textId="77777777" w:rsidR="00952DBC" w:rsidRDefault="00952DBC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F14F65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proofErr w:type="gramStart"/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>:</w:t>
    </w:r>
    <w:proofErr w:type="gramEnd"/>
    <w:r w:rsidRPr="000B3ED5">
      <w:rPr>
        <w:rFonts w:ascii="Arial Narrow" w:hAnsi="Arial Narrow" w:cs="Calibri"/>
        <w:sz w:val="18"/>
        <w:szCs w:val="18"/>
      </w:rPr>
      <w:t xml:space="preserve">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26AF" w14:textId="77777777" w:rsidR="00952DBC" w:rsidRDefault="00952DBC" w:rsidP="00AF4E75">
      <w:r>
        <w:separator/>
      </w:r>
    </w:p>
  </w:footnote>
  <w:footnote w:type="continuationSeparator" w:id="0">
    <w:p w14:paraId="3D3CE548" w14:textId="77777777" w:rsidR="00952DBC" w:rsidRDefault="00952DBC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4896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2B0D9E20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31611E">
      <w:rPr>
        <w:rFonts w:ascii="Arial Narrow" w:hAnsi="Arial Narrow"/>
        <w:b/>
        <w:bCs/>
        <w:lang w:val="fr-FR"/>
      </w:rPr>
      <w:t>Les branches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60EA0E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57A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239"/>
    <w:multiLevelType w:val="hybridMultilevel"/>
    <w:tmpl w:val="32B0E56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6367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51D3"/>
    <w:multiLevelType w:val="hybridMultilevel"/>
    <w:tmpl w:val="952E86C0"/>
    <w:lvl w:ilvl="0" w:tplc="429E066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85156"/>
    <w:multiLevelType w:val="hybridMultilevel"/>
    <w:tmpl w:val="97448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0590D"/>
    <w:multiLevelType w:val="hybridMultilevel"/>
    <w:tmpl w:val="1CDA2C7A"/>
    <w:lvl w:ilvl="0" w:tplc="99AE385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2519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527B9"/>
    <w:multiLevelType w:val="hybridMultilevel"/>
    <w:tmpl w:val="E17289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30302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9533">
    <w:abstractNumId w:val="6"/>
  </w:num>
  <w:num w:numId="2" w16cid:durableId="1360008370">
    <w:abstractNumId w:val="7"/>
  </w:num>
  <w:num w:numId="3" w16cid:durableId="1632055866">
    <w:abstractNumId w:val="4"/>
  </w:num>
  <w:num w:numId="4" w16cid:durableId="1120994757">
    <w:abstractNumId w:val="1"/>
  </w:num>
  <w:num w:numId="5" w16cid:durableId="464856006">
    <w:abstractNumId w:val="3"/>
  </w:num>
  <w:num w:numId="6" w16cid:durableId="480386407">
    <w:abstractNumId w:val="5"/>
  </w:num>
  <w:num w:numId="7" w16cid:durableId="111436969">
    <w:abstractNumId w:val="2"/>
  </w:num>
  <w:num w:numId="8" w16cid:durableId="522982712">
    <w:abstractNumId w:val="8"/>
  </w:num>
  <w:num w:numId="9" w16cid:durableId="101476517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022D2"/>
    <w:rsid w:val="00020B95"/>
    <w:rsid w:val="00023D45"/>
    <w:rsid w:val="000875A1"/>
    <w:rsid w:val="000B17C5"/>
    <w:rsid w:val="000B3ED5"/>
    <w:rsid w:val="000C0B0E"/>
    <w:rsid w:val="000C30EE"/>
    <w:rsid w:val="000D5EB0"/>
    <w:rsid w:val="00100619"/>
    <w:rsid w:val="001643C3"/>
    <w:rsid w:val="00171089"/>
    <w:rsid w:val="00172800"/>
    <w:rsid w:val="001800DE"/>
    <w:rsid w:val="001A7446"/>
    <w:rsid w:val="001A7AF9"/>
    <w:rsid w:val="001D0D3C"/>
    <w:rsid w:val="001D2AA8"/>
    <w:rsid w:val="001D6441"/>
    <w:rsid w:val="001E75D9"/>
    <w:rsid w:val="00241B80"/>
    <w:rsid w:val="00270F86"/>
    <w:rsid w:val="00282F54"/>
    <w:rsid w:val="00290332"/>
    <w:rsid w:val="00296539"/>
    <w:rsid w:val="002969AB"/>
    <w:rsid w:val="002B5294"/>
    <w:rsid w:val="002C48B4"/>
    <w:rsid w:val="002D1F01"/>
    <w:rsid w:val="002F2AE7"/>
    <w:rsid w:val="002F6C87"/>
    <w:rsid w:val="002F773E"/>
    <w:rsid w:val="00301F0F"/>
    <w:rsid w:val="003144B8"/>
    <w:rsid w:val="0031611E"/>
    <w:rsid w:val="003378B9"/>
    <w:rsid w:val="0035306E"/>
    <w:rsid w:val="00363CC8"/>
    <w:rsid w:val="003848B0"/>
    <w:rsid w:val="00390292"/>
    <w:rsid w:val="004165CB"/>
    <w:rsid w:val="004174E3"/>
    <w:rsid w:val="004242B4"/>
    <w:rsid w:val="00433E21"/>
    <w:rsid w:val="004768B1"/>
    <w:rsid w:val="004873F7"/>
    <w:rsid w:val="00494BA0"/>
    <w:rsid w:val="00494E40"/>
    <w:rsid w:val="004B3974"/>
    <w:rsid w:val="004B4FF2"/>
    <w:rsid w:val="004C799B"/>
    <w:rsid w:val="004D1C9F"/>
    <w:rsid w:val="004D49D2"/>
    <w:rsid w:val="004D529F"/>
    <w:rsid w:val="004D673D"/>
    <w:rsid w:val="004D724A"/>
    <w:rsid w:val="004E6E0B"/>
    <w:rsid w:val="004F1BE3"/>
    <w:rsid w:val="00537E07"/>
    <w:rsid w:val="00573D18"/>
    <w:rsid w:val="00583765"/>
    <w:rsid w:val="005A7A08"/>
    <w:rsid w:val="005B173C"/>
    <w:rsid w:val="005F20F1"/>
    <w:rsid w:val="006264BF"/>
    <w:rsid w:val="0064391B"/>
    <w:rsid w:val="00680877"/>
    <w:rsid w:val="00680E0E"/>
    <w:rsid w:val="00681E39"/>
    <w:rsid w:val="00684180"/>
    <w:rsid w:val="00687CD6"/>
    <w:rsid w:val="006E5422"/>
    <w:rsid w:val="006F1796"/>
    <w:rsid w:val="006F2813"/>
    <w:rsid w:val="007151E6"/>
    <w:rsid w:val="00725E71"/>
    <w:rsid w:val="00741972"/>
    <w:rsid w:val="00743715"/>
    <w:rsid w:val="00751A4D"/>
    <w:rsid w:val="00756BFE"/>
    <w:rsid w:val="0077614C"/>
    <w:rsid w:val="00777343"/>
    <w:rsid w:val="00781532"/>
    <w:rsid w:val="007A235A"/>
    <w:rsid w:val="007B0C9E"/>
    <w:rsid w:val="007D37AF"/>
    <w:rsid w:val="007E18A5"/>
    <w:rsid w:val="00805863"/>
    <w:rsid w:val="0081158D"/>
    <w:rsid w:val="00814DCA"/>
    <w:rsid w:val="00822836"/>
    <w:rsid w:val="0084627F"/>
    <w:rsid w:val="00854914"/>
    <w:rsid w:val="00893A63"/>
    <w:rsid w:val="008A2DF2"/>
    <w:rsid w:val="008B77F6"/>
    <w:rsid w:val="008C6D6C"/>
    <w:rsid w:val="00902C2E"/>
    <w:rsid w:val="00903559"/>
    <w:rsid w:val="00914E74"/>
    <w:rsid w:val="009238A2"/>
    <w:rsid w:val="009371E6"/>
    <w:rsid w:val="00952DBC"/>
    <w:rsid w:val="00963F0E"/>
    <w:rsid w:val="00970E24"/>
    <w:rsid w:val="00972D48"/>
    <w:rsid w:val="00980D12"/>
    <w:rsid w:val="009B2A2A"/>
    <w:rsid w:val="009F497D"/>
    <w:rsid w:val="00A41C72"/>
    <w:rsid w:val="00A56F49"/>
    <w:rsid w:val="00A61D45"/>
    <w:rsid w:val="00A94E5B"/>
    <w:rsid w:val="00AA2569"/>
    <w:rsid w:val="00AD10C1"/>
    <w:rsid w:val="00AF4DAC"/>
    <w:rsid w:val="00AF4E75"/>
    <w:rsid w:val="00B2597F"/>
    <w:rsid w:val="00B673E8"/>
    <w:rsid w:val="00B73FE9"/>
    <w:rsid w:val="00B90F95"/>
    <w:rsid w:val="00BB49D4"/>
    <w:rsid w:val="00BD38D0"/>
    <w:rsid w:val="00BD5FC8"/>
    <w:rsid w:val="00BE04E0"/>
    <w:rsid w:val="00BE06C6"/>
    <w:rsid w:val="00C02983"/>
    <w:rsid w:val="00C07509"/>
    <w:rsid w:val="00C54979"/>
    <w:rsid w:val="00C74CA6"/>
    <w:rsid w:val="00C87BA0"/>
    <w:rsid w:val="00C923E4"/>
    <w:rsid w:val="00C93E45"/>
    <w:rsid w:val="00CA1C05"/>
    <w:rsid w:val="00CA6506"/>
    <w:rsid w:val="00CB4FC5"/>
    <w:rsid w:val="00CD19E9"/>
    <w:rsid w:val="00CD3A08"/>
    <w:rsid w:val="00CD7BF3"/>
    <w:rsid w:val="00CF5BC9"/>
    <w:rsid w:val="00D0459A"/>
    <w:rsid w:val="00D16077"/>
    <w:rsid w:val="00D42CBE"/>
    <w:rsid w:val="00D936B7"/>
    <w:rsid w:val="00D958DE"/>
    <w:rsid w:val="00D963B8"/>
    <w:rsid w:val="00DB66DC"/>
    <w:rsid w:val="00DC0FEF"/>
    <w:rsid w:val="00DC5125"/>
    <w:rsid w:val="00DD5065"/>
    <w:rsid w:val="00DF39B0"/>
    <w:rsid w:val="00E219A6"/>
    <w:rsid w:val="00E31AD0"/>
    <w:rsid w:val="00E33926"/>
    <w:rsid w:val="00E354DE"/>
    <w:rsid w:val="00E35737"/>
    <w:rsid w:val="00E97547"/>
    <w:rsid w:val="00EB593A"/>
    <w:rsid w:val="00EF29F2"/>
    <w:rsid w:val="00F24D33"/>
    <w:rsid w:val="00F27F5B"/>
    <w:rsid w:val="00F35208"/>
    <w:rsid w:val="00F45587"/>
    <w:rsid w:val="00F56714"/>
    <w:rsid w:val="00F80D0E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B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1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59A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5B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7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7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174E3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41B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2856</TotalTime>
  <Pages>1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77</cp:revision>
  <dcterms:created xsi:type="dcterms:W3CDTF">2014-01-28T09:17:00Z</dcterms:created>
  <dcterms:modified xsi:type="dcterms:W3CDTF">2023-04-25T17:29:00Z</dcterms:modified>
</cp:coreProperties>
</file>