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6F653" w14:textId="0662F8DB" w:rsidR="001800DE" w:rsidRPr="000B3ED5" w:rsidRDefault="000B3ED5" w:rsidP="003144B8">
      <w:pPr>
        <w:pStyle w:val="Titre1"/>
        <w:spacing w:before="120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>Activité</w:t>
      </w:r>
      <w:r w:rsidR="00743715" w:rsidRPr="000B3ED5">
        <w:rPr>
          <w:rFonts w:ascii="Arial Narrow" w:hAnsi="Arial Narrow"/>
          <w:sz w:val="36"/>
          <w:szCs w:val="36"/>
          <w:lang w:val="fr-FR"/>
        </w:rPr>
        <w:t xml:space="preserve"> 1 : </w:t>
      </w:r>
    </w:p>
    <w:p w14:paraId="4BC62854" w14:textId="1F8E418A" w:rsidR="00D963B8" w:rsidRPr="00D963B8" w:rsidRDefault="000022D2" w:rsidP="00D963B8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</w:t>
      </w:r>
      <w:r w:rsidR="00D963B8">
        <w:rPr>
          <w:rFonts w:ascii="Arial Narrow" w:hAnsi="Arial Narrow"/>
          <w:lang w:val="fr-FR"/>
        </w:rPr>
        <w:t xml:space="preserve"> les étapes suivantes </w:t>
      </w:r>
      <w:r w:rsidR="00BD38D0">
        <w:rPr>
          <w:rFonts w:ascii="Arial Narrow" w:hAnsi="Arial Narrow"/>
          <w:lang w:val="fr-FR"/>
        </w:rPr>
        <w:t xml:space="preserve">et </w:t>
      </w:r>
      <w:r w:rsidR="004D1C9F">
        <w:rPr>
          <w:rFonts w:ascii="Arial Narrow" w:hAnsi="Arial Narrow"/>
          <w:lang w:val="fr-FR"/>
        </w:rPr>
        <w:t xml:space="preserve">enregistrer le résultat affiché dans </w:t>
      </w:r>
      <w:r w:rsidR="00BD38D0">
        <w:rPr>
          <w:rFonts w:ascii="Arial Narrow" w:hAnsi="Arial Narrow"/>
          <w:lang w:val="fr-FR"/>
        </w:rPr>
        <w:t xml:space="preserve">la console Git </w:t>
      </w:r>
      <w:r w:rsidR="00684180">
        <w:rPr>
          <w:rFonts w:ascii="Arial Narrow" w:hAnsi="Arial Narrow"/>
          <w:lang w:val="fr-FR"/>
        </w:rPr>
        <w:t>après chaque étape</w:t>
      </w:r>
      <w:r w:rsidR="004D1C9F">
        <w:rPr>
          <w:rFonts w:ascii="Arial Narrow" w:hAnsi="Arial Narrow"/>
          <w:lang w:val="fr-FR"/>
        </w:rPr>
        <w:t> :</w:t>
      </w:r>
    </w:p>
    <w:p w14:paraId="656F0599" w14:textId="389D1E38" w:rsidR="00743715" w:rsidRDefault="00D963B8" w:rsidP="003144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 dossier sur votre ordinateur nommé « M14_AP0</w:t>
      </w:r>
      <w:r w:rsidR="004D1C9F">
        <w:rPr>
          <w:rFonts w:ascii="Arial Narrow" w:hAnsi="Arial Narrow"/>
          <w:lang w:val="fr-FR"/>
        </w:rPr>
        <w:t>4</w:t>
      </w:r>
      <w:r>
        <w:rPr>
          <w:rFonts w:ascii="Arial Narrow" w:hAnsi="Arial Narrow"/>
          <w:lang w:val="fr-FR"/>
        </w:rPr>
        <w:t>_01 » ;</w:t>
      </w:r>
    </w:p>
    <w:p w14:paraId="13DBD8A1" w14:textId="7E9D2F45" w:rsidR="00D963B8" w:rsidRDefault="00D963B8" w:rsidP="003144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Copier le code source du projet Java à l’intérieur du dossier ;</w:t>
      </w:r>
    </w:p>
    <w:p w14:paraId="6F2B5D9A" w14:textId="3B3C3587" w:rsidR="004D1C9F" w:rsidRPr="004D1C9F" w:rsidRDefault="004D1C9F" w:rsidP="003144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4D1C9F">
        <w:rPr>
          <w:rFonts w:ascii="Arial Narrow" w:hAnsi="Arial Narrow"/>
          <w:color w:val="00B050"/>
          <w:lang w:val="fr-FR"/>
        </w:rPr>
        <w:t>Afficher le statut du dossier.</w:t>
      </w:r>
    </w:p>
    <w:p w14:paraId="4704D65D" w14:textId="77777777" w:rsidR="004D1C9F" w:rsidRDefault="004D1C9F" w:rsidP="003144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Initialiser un dépôt dans ce dossier ;</w:t>
      </w:r>
    </w:p>
    <w:p w14:paraId="1FA087ED" w14:textId="413FAC3E" w:rsidR="004D1C9F" w:rsidRPr="004D1C9F" w:rsidRDefault="004D1C9F" w:rsidP="003144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4D1C9F">
        <w:rPr>
          <w:rFonts w:ascii="Arial Narrow" w:hAnsi="Arial Narrow"/>
          <w:color w:val="00B050"/>
          <w:lang w:val="fr-FR"/>
        </w:rPr>
        <w:t>Afficher le statut du dossier</w:t>
      </w:r>
      <w:r>
        <w:rPr>
          <w:rFonts w:ascii="Arial Narrow" w:hAnsi="Arial Narrow"/>
          <w:color w:val="00B050"/>
          <w:lang w:val="fr-FR"/>
        </w:rPr>
        <w:t> ;</w:t>
      </w:r>
    </w:p>
    <w:p w14:paraId="2087144E" w14:textId="77777777" w:rsidR="00AD10C1" w:rsidRDefault="00AD10C1" w:rsidP="003144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les fichiers au « </w:t>
      </w:r>
      <w:proofErr w:type="spellStart"/>
      <w:r>
        <w:rPr>
          <w:rFonts w:ascii="Arial Narrow" w:hAnsi="Arial Narrow"/>
          <w:lang w:val="fr-FR"/>
        </w:rPr>
        <w:t>staging</w:t>
      </w:r>
      <w:proofErr w:type="spellEnd"/>
      <w:r>
        <w:rPr>
          <w:rFonts w:ascii="Arial Narrow" w:hAnsi="Arial Narrow"/>
          <w:lang w:val="fr-FR"/>
        </w:rPr>
        <w:t xml:space="preserve"> area » ;</w:t>
      </w:r>
    </w:p>
    <w:p w14:paraId="7922BF90" w14:textId="77777777" w:rsidR="00AD10C1" w:rsidRPr="004D1C9F" w:rsidRDefault="00AD10C1" w:rsidP="003144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4D1C9F">
        <w:rPr>
          <w:rFonts w:ascii="Arial Narrow" w:hAnsi="Arial Narrow"/>
          <w:color w:val="00B050"/>
          <w:lang w:val="fr-FR"/>
        </w:rPr>
        <w:t>Afficher le statut du dossier</w:t>
      </w:r>
      <w:r>
        <w:rPr>
          <w:rFonts w:ascii="Arial Narrow" w:hAnsi="Arial Narrow"/>
          <w:color w:val="00B050"/>
          <w:lang w:val="fr-FR"/>
        </w:rPr>
        <w:t> ;</w:t>
      </w:r>
    </w:p>
    <w:p w14:paraId="451BDF3D" w14:textId="383721B4" w:rsidR="00AD10C1" w:rsidRDefault="00AD10C1" w:rsidP="003144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les fichiers au dépôt local</w:t>
      </w:r>
    </w:p>
    <w:p w14:paraId="594FFE9A" w14:textId="77777777" w:rsidR="00AD10C1" w:rsidRPr="004D1C9F" w:rsidRDefault="00AD10C1" w:rsidP="003144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4D1C9F">
        <w:rPr>
          <w:rFonts w:ascii="Arial Narrow" w:hAnsi="Arial Narrow"/>
          <w:color w:val="00B050"/>
          <w:lang w:val="fr-FR"/>
        </w:rPr>
        <w:t>Afficher le statut du dossier</w:t>
      </w:r>
      <w:r>
        <w:rPr>
          <w:rFonts w:ascii="Arial Narrow" w:hAnsi="Arial Narrow"/>
          <w:color w:val="00B050"/>
          <w:lang w:val="fr-FR"/>
        </w:rPr>
        <w:t> ;</w:t>
      </w:r>
    </w:p>
    <w:p w14:paraId="63270BAC" w14:textId="77777777" w:rsidR="00AD10C1" w:rsidRPr="00AD10C1" w:rsidRDefault="00AD10C1" w:rsidP="003144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Publier dans un nouveau </w:t>
      </w:r>
      <w:r w:rsidR="00D963B8">
        <w:rPr>
          <w:rFonts w:ascii="Arial Narrow" w:hAnsi="Arial Narrow"/>
          <w:lang w:val="fr-FR"/>
        </w:rPr>
        <w:t xml:space="preserve">dépôt </w:t>
      </w:r>
      <w:r>
        <w:rPr>
          <w:rFonts w:ascii="Arial Narrow" w:hAnsi="Arial Narrow"/>
          <w:lang w:val="fr-FR"/>
        </w:rPr>
        <w:t xml:space="preserve">distant </w:t>
      </w:r>
      <w:r w:rsidR="00D963B8">
        <w:rPr>
          <w:rFonts w:ascii="Arial Narrow" w:hAnsi="Arial Narrow"/>
          <w:lang w:val="fr-FR"/>
        </w:rPr>
        <w:t xml:space="preserve">privé </w:t>
      </w:r>
      <w:r>
        <w:rPr>
          <w:rFonts w:ascii="Arial Narrow" w:hAnsi="Arial Narrow"/>
          <w:lang w:val="fr-FR"/>
        </w:rPr>
        <w:t>(n</w:t>
      </w:r>
      <w:r w:rsidR="00D963B8">
        <w:rPr>
          <w:rFonts w:ascii="Arial Narrow" w:hAnsi="Arial Narrow"/>
          <w:lang w:val="fr-FR"/>
        </w:rPr>
        <w:t>ommé « M14EX0</w:t>
      </w:r>
      <w:r w:rsidR="004D1C9F">
        <w:rPr>
          <w:rFonts w:ascii="Arial Narrow" w:hAnsi="Arial Narrow"/>
          <w:lang w:val="fr-FR"/>
        </w:rPr>
        <w:t>3</w:t>
      </w:r>
      <w:r>
        <w:rPr>
          <w:rFonts w:ascii="Arial Narrow" w:hAnsi="Arial Narrow"/>
          <w:lang w:val="fr-FR"/>
        </w:rPr>
        <w:t>)</w:t>
      </w:r>
      <w:r w:rsidR="00BD38D0">
        <w:rPr>
          <w:rFonts w:ascii="Arial Narrow" w:hAnsi="Arial Narrow"/>
          <w:lang w:val="fr-FR"/>
        </w:rPr>
        <w:t> ;</w:t>
      </w:r>
      <w:r>
        <w:rPr>
          <w:rFonts w:ascii="Arial Narrow" w:hAnsi="Arial Narrow"/>
          <w:color w:val="FFC000"/>
          <w:lang w:val="fr-FR"/>
        </w:rPr>
        <w:t xml:space="preserve"> </w:t>
      </w:r>
    </w:p>
    <w:p w14:paraId="48C27AE4" w14:textId="327F6EB8" w:rsidR="00D963B8" w:rsidRDefault="00AD10C1" w:rsidP="003144B8">
      <w:pPr>
        <w:pStyle w:val="Paragraphedeliste"/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color w:val="FFC000"/>
          <w:lang w:val="fr-FR"/>
        </w:rPr>
        <w:t xml:space="preserve">La commande </w:t>
      </w:r>
      <w:r w:rsidRPr="00AD10C1">
        <w:rPr>
          <w:rFonts w:ascii="Arial Narrow" w:hAnsi="Arial Narrow"/>
          <w:b/>
          <w:bCs/>
          <w:color w:val="FFC000"/>
          <w:lang w:val="fr-FR"/>
        </w:rPr>
        <w:t>push</w:t>
      </w:r>
      <w:r>
        <w:rPr>
          <w:rFonts w:ascii="Arial Narrow" w:hAnsi="Arial Narrow"/>
          <w:color w:val="FFC000"/>
          <w:lang w:val="fr-FR"/>
        </w:rPr>
        <w:t xml:space="preserve"> requiert à cause de l’ordre des instructions le paramètre </w:t>
      </w:r>
      <w:r w:rsidRPr="00AD10C1">
        <w:rPr>
          <w:rFonts w:ascii="Arial Narrow" w:hAnsi="Arial Narrow"/>
          <w:b/>
          <w:bCs/>
          <w:color w:val="FFC000"/>
          <w:lang w:val="fr-FR"/>
        </w:rPr>
        <w:t xml:space="preserve">-u </w:t>
      </w:r>
      <w:proofErr w:type="spellStart"/>
      <w:r w:rsidRPr="00AD10C1">
        <w:rPr>
          <w:rFonts w:ascii="Arial Narrow" w:hAnsi="Arial Narrow"/>
          <w:b/>
          <w:bCs/>
          <w:color w:val="FFC000"/>
          <w:lang w:val="fr-FR"/>
        </w:rPr>
        <w:t>origin</w:t>
      </w:r>
      <w:proofErr w:type="spellEnd"/>
      <w:r w:rsidRPr="00AD10C1">
        <w:rPr>
          <w:rFonts w:ascii="Arial Narrow" w:hAnsi="Arial Narrow"/>
          <w:b/>
          <w:bCs/>
          <w:color w:val="FFC000"/>
          <w:lang w:val="fr-FR"/>
        </w:rPr>
        <w:t xml:space="preserve"> master</w:t>
      </w:r>
    </w:p>
    <w:p w14:paraId="6C2782BB" w14:textId="7679D11C" w:rsidR="00AD10C1" w:rsidRPr="003144B8" w:rsidRDefault="00AD10C1" w:rsidP="003144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ind w:left="714" w:hanging="357"/>
        <w:jc w:val="both"/>
        <w:rPr>
          <w:rFonts w:ascii="Arial Narrow" w:hAnsi="Arial Narrow"/>
          <w:color w:val="00B050"/>
          <w:lang w:val="fr-FR"/>
        </w:rPr>
      </w:pPr>
      <w:r w:rsidRPr="004D1C9F">
        <w:rPr>
          <w:rFonts w:ascii="Arial Narrow" w:hAnsi="Arial Narrow"/>
          <w:color w:val="00B050"/>
          <w:lang w:val="fr-FR"/>
        </w:rPr>
        <w:t>Afficher le statut du dossier</w:t>
      </w:r>
      <w:r>
        <w:rPr>
          <w:rFonts w:ascii="Arial Narrow" w:hAnsi="Arial Narrow"/>
          <w:color w:val="00B050"/>
          <w:lang w:val="fr-FR"/>
        </w:rPr>
        <w:t xml:space="preserve">. </w:t>
      </w:r>
      <w:r w:rsidRPr="00AD10C1">
        <w:rPr>
          <w:rFonts w:ascii="Arial Narrow" w:hAnsi="Arial Narrow"/>
          <w:b/>
          <w:bCs/>
          <w:lang w:val="fr-FR"/>
        </w:rPr>
        <w:t>Quelle est la conclusion ?</w:t>
      </w:r>
    </w:p>
    <w:p w14:paraId="3A580FB7" w14:textId="47BD256E" w:rsidR="003144B8" w:rsidRPr="003144B8" w:rsidRDefault="003144B8" w:rsidP="003144B8">
      <w:pPr>
        <w:spacing w:before="100" w:beforeAutospacing="1" w:after="100" w:afterAutospacing="1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Considérer l’explication suivante de la commande </w:t>
      </w:r>
      <w:r>
        <w:rPr>
          <w:rFonts w:ascii="Arial Narrow" w:hAnsi="Arial Narrow"/>
          <w:b/>
          <w:bCs/>
          <w:lang w:val="fr-FR"/>
        </w:rPr>
        <w:t>diff</w:t>
      </w:r>
      <w:r>
        <w:rPr>
          <w:rFonts w:ascii="Arial Narrow" w:hAnsi="Arial Narrow"/>
          <w:lang w:val="fr-FR"/>
        </w:rPr>
        <w:t> :</w:t>
      </w:r>
    </w:p>
    <w:p w14:paraId="01FE78CB" w14:textId="24B9ECE8" w:rsidR="00CF5BC9" w:rsidRPr="00F45587" w:rsidRDefault="007D37AF" w:rsidP="00F45587">
      <w:pPr>
        <w:rPr>
          <w:lang w:val="fr-FR"/>
        </w:rPr>
      </w:pPr>
      <w:r>
        <w:rPr>
          <w:noProof/>
          <w:lang w:val="fr-FR"/>
        </w:rPr>
        <mc:AlternateContent>
          <mc:Choice Requires="wpc">
            <w:drawing>
              <wp:inline distT="0" distB="0" distL="0" distR="0" wp14:anchorId="65B76B31" wp14:editId="21611DCE">
                <wp:extent cx="6504940" cy="1038225"/>
                <wp:effectExtent l="0" t="0" r="0" b="9525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Zone de texte 3"/>
                        <wps:cNvSpPr txBox="1"/>
                        <wps:spPr>
                          <a:xfrm>
                            <a:off x="142875" y="123825"/>
                            <a:ext cx="1552575" cy="390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31EBB" w14:textId="4770D6E2" w:rsidR="007D37AF" w:rsidRPr="003144B8" w:rsidRDefault="007D37AF" w:rsidP="007D37AF">
                              <w:pPr>
                                <w:jc w:val="center"/>
                                <w:rPr>
                                  <w:rFonts w:ascii="Arial Narrow" w:hAnsi="Arial Narrow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144B8">
                                <w:rPr>
                                  <w:rFonts w:ascii="Arial Narrow" w:hAnsi="Arial Narrow"/>
                                  <w:i/>
                                  <w:iCs/>
                                  <w:sz w:val="28"/>
                                  <w:szCs w:val="28"/>
                                </w:rPr>
                                <w:t>Workspace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3"/>
                        <wps:cNvSpPr txBox="1"/>
                        <wps:spPr>
                          <a:xfrm>
                            <a:off x="2466000" y="114300"/>
                            <a:ext cx="1552575" cy="390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07BB2" w14:textId="79B7859D" w:rsidR="007D37AF" w:rsidRPr="003144B8" w:rsidRDefault="00F45587" w:rsidP="007D37AF">
                              <w:pPr>
                                <w:jc w:val="center"/>
                                <w:rPr>
                                  <w:i/>
                                  <w:iCs/>
                                  <w:lang w:val="fr-FR"/>
                                </w:rPr>
                              </w:pPr>
                              <w:proofErr w:type="spellStart"/>
                              <w:r w:rsidRPr="003144B8">
                                <w:rPr>
                                  <w:rFonts w:ascii="Arial Narrow" w:hAnsi="Arial Narrow"/>
                                  <w:i/>
                                  <w:iCs/>
                                  <w:sz w:val="28"/>
                                  <w:szCs w:val="28"/>
                                  <w:lang w:val="fr-FR"/>
                                </w:rPr>
                                <w:t>Staging</w:t>
                              </w:r>
                              <w:proofErr w:type="spellEnd"/>
                              <w:r w:rsidRPr="003144B8">
                                <w:rPr>
                                  <w:rFonts w:ascii="Arial Narrow" w:hAnsi="Arial Narrow"/>
                                  <w:i/>
                                  <w:iCs/>
                                  <w:sz w:val="28"/>
                                  <w:szCs w:val="28"/>
                                  <w:lang w:val="fr-FR"/>
                                </w:rPr>
                                <w:t xml:space="preserve"> Area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3"/>
                        <wps:cNvSpPr txBox="1"/>
                        <wps:spPr>
                          <a:xfrm>
                            <a:off x="4856775" y="103800"/>
                            <a:ext cx="1552575" cy="390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EF027" w14:textId="1EE6639C" w:rsidR="007D37AF" w:rsidRPr="003144B8" w:rsidRDefault="00F45587" w:rsidP="007D37AF">
                              <w:pPr>
                                <w:jc w:val="center"/>
                                <w:rPr>
                                  <w:i/>
                                  <w:iCs/>
                                  <w:lang w:val="fr-FR"/>
                                </w:rPr>
                              </w:pPr>
                              <w:r w:rsidRPr="003144B8">
                                <w:rPr>
                                  <w:rFonts w:ascii="Arial Narrow" w:hAnsi="Arial Narrow"/>
                                  <w:i/>
                                  <w:iCs/>
                                  <w:sz w:val="28"/>
                                  <w:szCs w:val="28"/>
                                  <w:lang w:val="fr-FR"/>
                                </w:rPr>
                                <w:t>Local 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1685925" y="723900"/>
                            <a:ext cx="6159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02C037" w14:textId="0C77B90A" w:rsidR="00F45587" w:rsidRPr="003144B8" w:rsidRDefault="00F45587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lang w:val="fr-FR"/>
                                </w:rPr>
                              </w:pPr>
                              <w:proofErr w:type="gramStart"/>
                              <w:r w:rsidRPr="003144B8">
                                <w:rPr>
                                  <w:rFonts w:ascii="Arial" w:hAnsi="Arial" w:cs="Arial"/>
                                  <w:i/>
                                  <w:iCs/>
                                  <w:lang w:val="fr-FR"/>
                                </w:rPr>
                                <w:t>git</w:t>
                              </w:r>
                              <w:proofErr w:type="gramEnd"/>
                              <w:r w:rsidRPr="003144B8">
                                <w:rPr>
                                  <w:rFonts w:ascii="Arial" w:hAnsi="Arial" w:cs="Arial"/>
                                  <w:i/>
                                  <w:iCs/>
                                  <w:lang w:val="fr-FR"/>
                                </w:rPr>
                                <w:t xml:space="preserve"> diff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2"/>
                        <wps:cNvSpPr txBox="1"/>
                        <wps:spPr>
                          <a:xfrm>
                            <a:off x="3486151" y="723900"/>
                            <a:ext cx="207581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EF3C31" w14:textId="5FC77FE4" w:rsidR="00F45587" w:rsidRPr="003144B8" w:rsidRDefault="00F45587" w:rsidP="00F4558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3144B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git diff </w:t>
                              </w:r>
                              <w:r w:rsidR="00246EB5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</w:rPr>
                                <w:t>--</w:t>
                              </w:r>
                              <w:r w:rsidRPr="003144B8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</w:rPr>
                                <w:t>cached</w:t>
                              </w:r>
                              <w:r w:rsidR="003144B8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="003144B8">
                                <w:rPr>
                                  <w:rFonts w:ascii="Arial" w:hAnsi="Arial" w:cs="Arial"/>
                                </w:rPr>
                                <w:t>ou</w:t>
                              </w:r>
                              <w:proofErr w:type="spellEnd"/>
                              <w:r w:rsidR="003144B8" w:rsidRPr="003144B8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</w:rPr>
                                <w:t>--staged</w:t>
                              </w:r>
                              <w:r w:rsidRPr="003144B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avec flèche 11"/>
                        <wps:cNvCnPr/>
                        <wps:spPr>
                          <a:xfrm>
                            <a:off x="3676650" y="666751"/>
                            <a:ext cx="1524000" cy="952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 flipV="1">
                            <a:off x="1266825" y="676275"/>
                            <a:ext cx="1619250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B76B31" id="Zone de dessin 2" o:spid="_x0000_s1026" editas="canvas" style="width:512.2pt;height:81.75pt;mso-position-horizontal-relative:char;mso-position-vertical-relative:line" coordsize="65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049;height:1038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1428;top:1238;width:1552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" fillcolor="white [3201]" strokecolor="#c0504d [3205]" strokeweight="2pt">
                  <v:textbox>
                    <w:txbxContent>
                      <w:p w14:paraId="0CE31EBB" w14:textId="4770D6E2" w:rsidR="007D37AF" w:rsidRPr="003144B8" w:rsidRDefault="007D37AF" w:rsidP="007D37AF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144B8">
                          <w:rPr>
                            <w:rFonts w:ascii="Arial Narrow" w:hAnsi="Arial Narrow"/>
                            <w:i/>
                            <w:iCs/>
                            <w:sz w:val="28"/>
                            <w:szCs w:val="28"/>
                          </w:rPr>
                          <w:t>Workspace</w:t>
                        </w:r>
                      </w:p>
                    </w:txbxContent>
                  </v:textbox>
                </v:shape>
                <v:shape id="Zone de texte 3" o:spid="_x0000_s1029" type="#_x0000_t202" style="position:absolute;left:24660;top:1143;width:1552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" fillcolor="white [3201]" strokecolor="#9bbb59 [3206]" strokeweight="2pt">
                  <v:textbox>
                    <w:txbxContent>
                      <w:p w14:paraId="43B07BB2" w14:textId="79B7859D" w:rsidR="007D37AF" w:rsidRPr="003144B8" w:rsidRDefault="00F45587" w:rsidP="007D37AF">
                        <w:pPr>
                          <w:jc w:val="center"/>
                          <w:rPr>
                            <w:i/>
                            <w:iCs/>
                            <w:lang w:val="fr-FR"/>
                          </w:rPr>
                        </w:pPr>
                        <w:proofErr w:type="spellStart"/>
                        <w:r w:rsidRPr="003144B8">
                          <w:rPr>
                            <w:rFonts w:ascii="Arial Narrow" w:hAnsi="Arial Narrow"/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>Staging</w:t>
                        </w:r>
                        <w:proofErr w:type="spellEnd"/>
                        <w:r w:rsidRPr="003144B8">
                          <w:rPr>
                            <w:rFonts w:ascii="Arial Narrow" w:hAnsi="Arial Narrow"/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 xml:space="preserve"> Area</w:t>
                        </w:r>
                      </w:p>
                    </w:txbxContent>
                  </v:textbox>
                </v:shape>
                <v:shape id="Zone de texte 3" o:spid="_x0000_s1030" type="#_x0000_t202" style="position:absolute;left:48567;top:1038;width:1552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" fillcolor="white [3201]" strokecolor="#4bacc6 [3208]" strokeweight="2pt">
                  <v:textbox>
                    <w:txbxContent>
                      <w:p w14:paraId="37BEF027" w14:textId="1EE6639C" w:rsidR="007D37AF" w:rsidRPr="003144B8" w:rsidRDefault="00F45587" w:rsidP="007D37AF">
                        <w:pPr>
                          <w:jc w:val="center"/>
                          <w:rPr>
                            <w:i/>
                            <w:iCs/>
                            <w:lang w:val="fr-FR"/>
                          </w:rPr>
                        </w:pPr>
                        <w:r w:rsidRPr="003144B8">
                          <w:rPr>
                            <w:rFonts w:ascii="Arial Narrow" w:hAnsi="Arial Narrow"/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>Local Repository</w:t>
                        </w:r>
                      </w:p>
                    </w:txbxContent>
                  </v:textbox>
                </v:shape>
                <v:shape id="Zone de texte 12" o:spid="_x0000_s1031" type="#_x0000_t202" style="position:absolute;left:16859;top:7239;width:615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    <v:textbox>
                    <w:txbxContent>
                      <w:p w14:paraId="3802C037" w14:textId="0C77B90A" w:rsidR="00F45587" w:rsidRPr="003144B8" w:rsidRDefault="00F45587">
                        <w:pPr>
                          <w:rPr>
                            <w:rFonts w:ascii="Arial" w:hAnsi="Arial" w:cs="Arial"/>
                            <w:i/>
                            <w:iCs/>
                            <w:lang w:val="fr-FR"/>
                          </w:rPr>
                        </w:pPr>
                        <w:proofErr w:type="gramStart"/>
                        <w:r w:rsidRPr="003144B8">
                          <w:rPr>
                            <w:rFonts w:ascii="Arial" w:hAnsi="Arial" w:cs="Arial"/>
                            <w:i/>
                            <w:iCs/>
                            <w:lang w:val="fr-FR"/>
                          </w:rPr>
                          <w:t>git</w:t>
                        </w:r>
                        <w:proofErr w:type="gramEnd"/>
                        <w:r w:rsidRPr="003144B8">
                          <w:rPr>
                            <w:rFonts w:ascii="Arial" w:hAnsi="Arial" w:cs="Arial"/>
                            <w:i/>
                            <w:iCs/>
                            <w:lang w:val="fr-FR"/>
                          </w:rPr>
                          <w:t xml:space="preserve"> diff</w:t>
                        </w:r>
                      </w:p>
                    </w:txbxContent>
                  </v:textbox>
                </v:shape>
                <v:shape id="Zone de texte 12" o:spid="_x0000_s1032" type="#_x0000_t202" style="position:absolute;left:34861;top:7239;width:20758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e5wQAAANs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2fw/CUeIFcPAAAA//8DAFBLAQItABQABgAIAAAAIQDb4fbL7gAAAIUBAAATAAAAAAAAAAAAAAAA&#10;AAAAAABbQ29udGVudF9UeXBlc10ueG1sUEsBAi0AFAAGAAgAAAAhAFr0LFu/AAAAFQEAAAsAAAAA&#10;AAAAAAAAAAAAHwEAAF9yZWxzLy5yZWxzUEsBAi0AFAAGAAgAAAAhACLIF7nBAAAA2wAAAA8AAAAA&#10;AAAAAAAAAAAABwIAAGRycy9kb3ducmV2LnhtbFBLBQYAAAAAAwADALcAAAD1AgAAAAA=&#10;" fillcolor="white [3201]" stroked="f" strokeweight=".5pt">
                  <v:textbox>
                    <w:txbxContent>
                      <w:p w14:paraId="2AEF3C31" w14:textId="5FC77FE4" w:rsidR="00F45587" w:rsidRPr="003144B8" w:rsidRDefault="00F45587" w:rsidP="00F45587">
                        <w:pPr>
                          <w:rPr>
                            <w:i/>
                            <w:iCs/>
                          </w:rPr>
                        </w:pPr>
                        <w:r w:rsidRPr="003144B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git diff </w:t>
                        </w:r>
                        <w:r w:rsidR="00246EB5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</w:rPr>
                          <w:t>--</w:t>
                        </w:r>
                        <w:r w:rsidRPr="003144B8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</w:rPr>
                          <w:t>cached</w:t>
                        </w:r>
                        <w:r w:rsidR="003144B8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="003144B8">
                          <w:rPr>
                            <w:rFonts w:ascii="Arial" w:hAnsi="Arial" w:cs="Arial"/>
                          </w:rPr>
                          <w:t>ou</w:t>
                        </w:r>
                        <w:proofErr w:type="spellEnd"/>
                        <w:r w:rsidR="003144B8" w:rsidRPr="003144B8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</w:rPr>
                          <w:t>--staged</w:t>
                        </w:r>
                        <w:r w:rsidRPr="003144B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33" type="#_x0000_t32" style="position:absolute;left:36766;top:6667;width:15240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" strokecolor="#4bacc6 [3208]" strokeweight="3pt">
                  <v:stroke startarrow="block" endarrow="block"/>
                  <v:shadow on="t" color="black" opacity="22937f" origin=",.5" offset="0,.63889mm"/>
                </v:shape>
                <v:shape id="Connecteur droit avec flèche 10" o:spid="_x0000_s1034" type="#_x0000_t32" style="position:absolute;left:12668;top:6762;width:1619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" strokecolor="#8064a2 [3207]" strokeweight="3pt">
                  <v:stroke startarrow="block" endarrow="block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14:paraId="6F996917" w14:textId="483F6D70" w:rsidR="009238A2" w:rsidRPr="009238A2" w:rsidRDefault="00CF5BC9" w:rsidP="00D963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9238A2">
        <w:rPr>
          <w:rFonts w:ascii="Arial Narrow" w:hAnsi="Arial Narrow"/>
          <w:color w:val="00B050"/>
          <w:lang w:val="fr-FR"/>
        </w:rPr>
        <w:t xml:space="preserve">Afficher les différences entre </w:t>
      </w:r>
      <w:proofErr w:type="spellStart"/>
      <w:r w:rsidR="009238A2" w:rsidRPr="009238A2">
        <w:rPr>
          <w:rFonts w:ascii="Arial Narrow" w:hAnsi="Arial Narrow"/>
          <w:color w:val="00B050"/>
          <w:lang w:val="fr-FR"/>
        </w:rPr>
        <w:t>workspace</w:t>
      </w:r>
      <w:proofErr w:type="spellEnd"/>
      <w:r w:rsidR="003624BA">
        <w:rPr>
          <w:rFonts w:ascii="Arial Narrow" w:hAnsi="Arial Narrow"/>
          <w:color w:val="00B050"/>
          <w:lang w:val="fr-FR"/>
        </w:rPr>
        <w:t>/</w:t>
      </w:r>
      <w:r w:rsidR="009238A2" w:rsidRPr="009238A2">
        <w:rPr>
          <w:rFonts w:ascii="Arial Narrow" w:hAnsi="Arial Narrow"/>
          <w:color w:val="00B050"/>
          <w:lang w:val="fr-FR"/>
        </w:rPr>
        <w:t xml:space="preserve">index </w:t>
      </w:r>
      <w:r w:rsidR="003624BA">
        <w:rPr>
          <w:rFonts w:ascii="Arial Narrow" w:hAnsi="Arial Narrow"/>
          <w:color w:val="00B050"/>
          <w:lang w:val="fr-FR"/>
        </w:rPr>
        <w:t xml:space="preserve">puis </w:t>
      </w:r>
      <w:r w:rsidR="00F0608A">
        <w:rPr>
          <w:rFonts w:ascii="Arial Narrow" w:hAnsi="Arial Narrow"/>
          <w:color w:val="00B050"/>
          <w:lang w:val="fr-FR"/>
        </w:rPr>
        <w:t>index</w:t>
      </w:r>
      <w:r w:rsidR="003624BA">
        <w:rPr>
          <w:rFonts w:ascii="Arial Narrow" w:hAnsi="Arial Narrow"/>
          <w:color w:val="00B050"/>
          <w:lang w:val="fr-FR"/>
        </w:rPr>
        <w:t>/</w:t>
      </w:r>
      <w:r w:rsidR="00F0608A">
        <w:rPr>
          <w:rFonts w:ascii="Arial Narrow" w:hAnsi="Arial Narrow"/>
          <w:color w:val="00B050"/>
          <w:lang w:val="fr-FR"/>
        </w:rPr>
        <w:t>repository</w:t>
      </w:r>
    </w:p>
    <w:p w14:paraId="261516A3" w14:textId="3A563CD2" w:rsidR="00BD38D0" w:rsidRDefault="00CF5BC9" w:rsidP="00D963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Créer </w:t>
      </w:r>
      <w:r w:rsidR="009238A2">
        <w:rPr>
          <w:rFonts w:ascii="Arial Narrow" w:hAnsi="Arial Narrow"/>
          <w:lang w:val="fr-FR"/>
        </w:rPr>
        <w:t xml:space="preserve">une nouvelle classe </w:t>
      </w:r>
      <w:r w:rsidR="009238A2" w:rsidRPr="009238A2">
        <w:rPr>
          <w:rFonts w:ascii="Arial Narrow" w:hAnsi="Arial Narrow"/>
          <w:b/>
          <w:bCs/>
          <w:lang w:val="fr-FR"/>
        </w:rPr>
        <w:t>Losange</w:t>
      </w:r>
      <w:r w:rsidR="004768B1">
        <w:rPr>
          <w:rFonts w:ascii="Arial Narrow" w:hAnsi="Arial Narrow"/>
          <w:b/>
          <w:bCs/>
          <w:lang w:val="fr-FR"/>
        </w:rPr>
        <w:t>.java</w:t>
      </w:r>
      <w:r w:rsidR="009238A2">
        <w:rPr>
          <w:rFonts w:ascii="Arial Narrow" w:hAnsi="Arial Narrow"/>
          <w:lang w:val="fr-FR"/>
        </w:rPr>
        <w:t xml:space="preserve"> avec les autres modèles</w:t>
      </w:r>
      <w:r w:rsidR="00AA2569">
        <w:rPr>
          <w:rFonts w:ascii="Arial Narrow" w:hAnsi="Arial Narrow"/>
          <w:lang w:val="fr-FR"/>
        </w:rPr>
        <w:t> ;</w:t>
      </w:r>
    </w:p>
    <w:p w14:paraId="6A9333FE" w14:textId="5F6C723D" w:rsidR="009238A2" w:rsidRPr="009238A2" w:rsidRDefault="009238A2" w:rsidP="009238A2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9238A2">
        <w:rPr>
          <w:rFonts w:ascii="Arial Narrow" w:hAnsi="Arial Narrow"/>
          <w:color w:val="00B050"/>
          <w:lang w:val="fr-FR"/>
        </w:rPr>
        <w:t xml:space="preserve">Afficher les différences entre </w:t>
      </w:r>
      <w:proofErr w:type="spellStart"/>
      <w:r w:rsidR="003624BA">
        <w:rPr>
          <w:rFonts w:ascii="Arial Narrow" w:hAnsi="Arial Narrow"/>
          <w:color w:val="00B050"/>
          <w:lang w:val="fr-FR"/>
        </w:rPr>
        <w:t>workspace</w:t>
      </w:r>
      <w:proofErr w:type="spellEnd"/>
      <w:r w:rsidR="003624BA">
        <w:rPr>
          <w:rFonts w:ascii="Arial Narrow" w:hAnsi="Arial Narrow"/>
          <w:color w:val="00B050"/>
          <w:lang w:val="fr-FR"/>
        </w:rPr>
        <w:t>/index puis index/repository</w:t>
      </w:r>
    </w:p>
    <w:p w14:paraId="0AB1B612" w14:textId="6F8B440F" w:rsidR="00684180" w:rsidRDefault="009238A2" w:rsidP="00D963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Ajouter le fichier au </w:t>
      </w:r>
      <w:proofErr w:type="spellStart"/>
      <w:r>
        <w:rPr>
          <w:rFonts w:ascii="Arial Narrow" w:hAnsi="Arial Narrow"/>
          <w:lang w:val="fr-FR"/>
        </w:rPr>
        <w:t>Staging</w:t>
      </w:r>
      <w:proofErr w:type="spellEnd"/>
      <w:r>
        <w:rPr>
          <w:rFonts w:ascii="Arial Narrow" w:hAnsi="Arial Narrow"/>
          <w:lang w:val="fr-FR"/>
        </w:rPr>
        <w:t xml:space="preserve"> Area (index)</w:t>
      </w:r>
      <w:r w:rsidR="00684180">
        <w:rPr>
          <w:rFonts w:ascii="Arial Narrow" w:hAnsi="Arial Narrow"/>
          <w:lang w:val="fr-FR"/>
        </w:rPr>
        <w:t> ;</w:t>
      </w:r>
    </w:p>
    <w:p w14:paraId="507A0EBF" w14:textId="42D399BA" w:rsidR="009238A2" w:rsidRPr="009238A2" w:rsidRDefault="009238A2" w:rsidP="009238A2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9238A2">
        <w:rPr>
          <w:rFonts w:ascii="Arial Narrow" w:hAnsi="Arial Narrow"/>
          <w:color w:val="00B050"/>
          <w:lang w:val="fr-FR"/>
        </w:rPr>
        <w:t xml:space="preserve">Afficher les différences entre </w:t>
      </w:r>
      <w:proofErr w:type="spellStart"/>
      <w:r w:rsidR="003624BA">
        <w:rPr>
          <w:rFonts w:ascii="Arial Narrow" w:hAnsi="Arial Narrow"/>
          <w:color w:val="00B050"/>
          <w:lang w:val="fr-FR"/>
        </w:rPr>
        <w:t>workspace</w:t>
      </w:r>
      <w:proofErr w:type="spellEnd"/>
      <w:r w:rsidR="003624BA">
        <w:rPr>
          <w:rFonts w:ascii="Arial Narrow" w:hAnsi="Arial Narrow"/>
          <w:color w:val="00B050"/>
          <w:lang w:val="fr-FR"/>
        </w:rPr>
        <w:t>/index puis index/repository</w:t>
      </w:r>
    </w:p>
    <w:p w14:paraId="685CEAF1" w14:textId="2C12BAB1" w:rsidR="004768B1" w:rsidRDefault="004768B1" w:rsidP="004768B1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Modifier le contenu du fichier</w:t>
      </w:r>
    </w:p>
    <w:p w14:paraId="4FADFD5C" w14:textId="5E13A5AF" w:rsidR="004768B1" w:rsidRPr="009238A2" w:rsidRDefault="004768B1" w:rsidP="004768B1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9238A2">
        <w:rPr>
          <w:rFonts w:ascii="Arial Narrow" w:hAnsi="Arial Narrow"/>
          <w:color w:val="00B050"/>
          <w:lang w:val="fr-FR"/>
        </w:rPr>
        <w:t xml:space="preserve">Afficher les différences entre </w:t>
      </w:r>
      <w:proofErr w:type="spellStart"/>
      <w:r w:rsidR="003624BA">
        <w:rPr>
          <w:rFonts w:ascii="Arial Narrow" w:hAnsi="Arial Narrow"/>
          <w:color w:val="00B050"/>
          <w:lang w:val="fr-FR"/>
        </w:rPr>
        <w:t>workspace</w:t>
      </w:r>
      <w:proofErr w:type="spellEnd"/>
      <w:r w:rsidR="003624BA">
        <w:rPr>
          <w:rFonts w:ascii="Arial Narrow" w:hAnsi="Arial Narrow"/>
          <w:color w:val="00B050"/>
          <w:lang w:val="fr-FR"/>
        </w:rPr>
        <w:t>/index puis index/repository</w:t>
      </w:r>
    </w:p>
    <w:p w14:paraId="7D4D06D2" w14:textId="77777777" w:rsidR="004768B1" w:rsidRDefault="004768B1" w:rsidP="004768B1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Ajouter le fichier au </w:t>
      </w:r>
      <w:proofErr w:type="spellStart"/>
      <w:r>
        <w:rPr>
          <w:rFonts w:ascii="Arial Narrow" w:hAnsi="Arial Narrow"/>
          <w:lang w:val="fr-FR"/>
        </w:rPr>
        <w:t>Staging</w:t>
      </w:r>
      <w:proofErr w:type="spellEnd"/>
      <w:r>
        <w:rPr>
          <w:rFonts w:ascii="Arial Narrow" w:hAnsi="Arial Narrow"/>
          <w:lang w:val="fr-FR"/>
        </w:rPr>
        <w:t xml:space="preserve"> Area (index) ;</w:t>
      </w:r>
    </w:p>
    <w:p w14:paraId="0F0BA539" w14:textId="3E21CAE5" w:rsidR="004768B1" w:rsidRPr="009238A2" w:rsidRDefault="004768B1" w:rsidP="004768B1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9238A2">
        <w:rPr>
          <w:rFonts w:ascii="Arial Narrow" w:hAnsi="Arial Narrow"/>
          <w:color w:val="00B050"/>
          <w:lang w:val="fr-FR"/>
        </w:rPr>
        <w:t xml:space="preserve">Afficher les différences entre </w:t>
      </w:r>
      <w:proofErr w:type="spellStart"/>
      <w:r w:rsidR="003624BA">
        <w:rPr>
          <w:rFonts w:ascii="Arial Narrow" w:hAnsi="Arial Narrow"/>
          <w:color w:val="00B050"/>
          <w:lang w:val="fr-FR"/>
        </w:rPr>
        <w:t>workspace</w:t>
      </w:r>
      <w:proofErr w:type="spellEnd"/>
      <w:r w:rsidR="003624BA">
        <w:rPr>
          <w:rFonts w:ascii="Arial Narrow" w:hAnsi="Arial Narrow"/>
          <w:color w:val="00B050"/>
          <w:lang w:val="fr-FR"/>
        </w:rPr>
        <w:t>/index puis index/repository</w:t>
      </w:r>
    </w:p>
    <w:p w14:paraId="130BDD63" w14:textId="77777777" w:rsidR="004768B1" w:rsidRDefault="004768B1" w:rsidP="004768B1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Ajouter les fichiers au dépôt local</w:t>
      </w:r>
    </w:p>
    <w:p w14:paraId="247524A5" w14:textId="6DA38D69" w:rsidR="004768B1" w:rsidRPr="009238A2" w:rsidRDefault="004768B1" w:rsidP="004768B1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color w:val="00B050"/>
          <w:lang w:val="fr-FR"/>
        </w:rPr>
      </w:pPr>
      <w:r w:rsidRPr="009238A2">
        <w:rPr>
          <w:rFonts w:ascii="Arial Narrow" w:hAnsi="Arial Narrow"/>
          <w:color w:val="00B050"/>
          <w:lang w:val="fr-FR"/>
        </w:rPr>
        <w:t xml:space="preserve">Afficher les différences entre </w:t>
      </w:r>
      <w:proofErr w:type="spellStart"/>
      <w:r w:rsidR="003624BA">
        <w:rPr>
          <w:rFonts w:ascii="Arial Narrow" w:hAnsi="Arial Narrow"/>
          <w:color w:val="00B050"/>
          <w:lang w:val="fr-FR"/>
        </w:rPr>
        <w:t>workspace</w:t>
      </w:r>
      <w:proofErr w:type="spellEnd"/>
      <w:r w:rsidR="003624BA">
        <w:rPr>
          <w:rFonts w:ascii="Arial Narrow" w:hAnsi="Arial Narrow"/>
          <w:color w:val="00B050"/>
          <w:lang w:val="fr-FR"/>
        </w:rPr>
        <w:t>/index puis index/repository</w:t>
      </w:r>
    </w:p>
    <w:p w14:paraId="4BA46013" w14:textId="46E39049" w:rsidR="00684180" w:rsidRDefault="004768B1" w:rsidP="00684180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Afficher les </w:t>
      </w:r>
      <w:proofErr w:type="spellStart"/>
      <w:r w:rsidRPr="003144B8">
        <w:rPr>
          <w:rFonts w:ascii="Arial Narrow" w:hAnsi="Arial Narrow"/>
          <w:i/>
          <w:iCs/>
          <w:lang w:val="fr-FR"/>
        </w:rPr>
        <w:t>commits</w:t>
      </w:r>
      <w:proofErr w:type="spellEnd"/>
      <w:r>
        <w:rPr>
          <w:rFonts w:ascii="Arial Narrow" w:hAnsi="Arial Narrow"/>
          <w:lang w:val="fr-FR"/>
        </w:rPr>
        <w:t xml:space="preserve"> effectués</w:t>
      </w:r>
      <w:r w:rsidR="00684180">
        <w:rPr>
          <w:rFonts w:ascii="Arial Narrow" w:hAnsi="Arial Narrow"/>
          <w:lang w:val="fr-FR"/>
        </w:rPr>
        <w:t> ;</w:t>
      </w:r>
    </w:p>
    <w:p w14:paraId="523EBB4D" w14:textId="567D1D0E" w:rsidR="00684180" w:rsidRDefault="004768B1" w:rsidP="00684180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lastRenderedPageBreak/>
        <w:t>Publier les modifications vers le dépôt distant ;</w:t>
      </w:r>
    </w:p>
    <w:p w14:paraId="12B8CC2A" w14:textId="77777777" w:rsidR="004768B1" w:rsidRDefault="004768B1" w:rsidP="004768B1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Afficher les </w:t>
      </w:r>
      <w:proofErr w:type="spellStart"/>
      <w:r w:rsidRPr="003144B8">
        <w:rPr>
          <w:rFonts w:ascii="Arial Narrow" w:hAnsi="Arial Narrow"/>
          <w:i/>
          <w:iCs/>
          <w:lang w:val="fr-FR"/>
        </w:rPr>
        <w:t>commits</w:t>
      </w:r>
      <w:proofErr w:type="spellEnd"/>
      <w:r>
        <w:rPr>
          <w:rFonts w:ascii="Arial Narrow" w:hAnsi="Arial Narrow"/>
          <w:lang w:val="fr-FR"/>
        </w:rPr>
        <w:t xml:space="preserve"> effectués ;</w:t>
      </w:r>
    </w:p>
    <w:p w14:paraId="16F7FD69" w14:textId="6831C97D" w:rsidR="004768B1" w:rsidRDefault="004768B1" w:rsidP="00684180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Décrire la différence entre les deux affichages précédents ;</w:t>
      </w:r>
    </w:p>
    <w:p w14:paraId="3537E1A3" w14:textId="19680747" w:rsidR="004768B1" w:rsidRDefault="004768B1" w:rsidP="00684180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Afficher les personnes ayant modifiés le fichier Losange.java.</w:t>
      </w:r>
    </w:p>
    <w:p w14:paraId="46EBF11B" w14:textId="71FE4775" w:rsidR="004768B1" w:rsidRPr="00684180" w:rsidRDefault="004768B1" w:rsidP="00684180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Exécuter la commande : </w:t>
      </w:r>
      <w:proofErr w:type="spellStart"/>
      <w:r>
        <w:rPr>
          <w:rFonts w:ascii="Arial Narrow" w:hAnsi="Arial Narrow"/>
          <w:b/>
          <w:bCs/>
          <w:lang w:val="fr-FR"/>
        </w:rPr>
        <w:t>gitk</w:t>
      </w:r>
      <w:proofErr w:type="spellEnd"/>
    </w:p>
    <w:p w14:paraId="6AC84C2A" w14:textId="77777777" w:rsidR="00AA2569" w:rsidRPr="00AA2569" w:rsidRDefault="00AA2569" w:rsidP="00AA2569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</w:p>
    <w:sectPr w:rsidR="00AA2569" w:rsidRPr="00AA2569" w:rsidSect="003144B8">
      <w:headerReference w:type="default" r:id="rId8"/>
      <w:footerReference w:type="default" r:id="rId9"/>
      <w:pgSz w:w="11906" w:h="16838"/>
      <w:pgMar w:top="2269" w:right="849" w:bottom="567" w:left="709" w:header="709" w:footer="709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4EEBA" w14:textId="77777777" w:rsidR="00BE60EF" w:rsidRDefault="00BE60EF" w:rsidP="00AF4E75">
      <w:r>
        <w:separator/>
      </w:r>
    </w:p>
  </w:endnote>
  <w:endnote w:type="continuationSeparator" w:id="0">
    <w:p w14:paraId="19E7A1F7" w14:textId="77777777" w:rsidR="00BE60EF" w:rsidRDefault="00BE60EF" w:rsidP="00AF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0084A" w14:textId="77777777" w:rsidR="00CD7BF3" w:rsidRDefault="00CD7BF3" w:rsidP="00CD7BF3">
    <w:pPr>
      <w:pStyle w:val="Pieddepage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fr-F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6EBCC9" wp14:editId="044D137C">
              <wp:simplePos x="0" y="0"/>
              <wp:positionH relativeFrom="column">
                <wp:posOffset>-26670</wp:posOffset>
              </wp:positionH>
              <wp:positionV relativeFrom="paragraph">
                <wp:posOffset>107950</wp:posOffset>
              </wp:positionV>
              <wp:extent cx="6896100" cy="0"/>
              <wp:effectExtent l="0" t="0" r="19050" b="19050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B4AAF5E" id="Connecteur droit 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8.5pt" to="540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" strokecolor="#4579b8 [3044]"/>
          </w:pict>
        </mc:Fallback>
      </mc:AlternateContent>
    </w:r>
  </w:p>
  <w:p w14:paraId="60154FDD" w14:textId="3789B471" w:rsidR="00290332" w:rsidRPr="000B3ED5" w:rsidRDefault="00CD7BF3" w:rsidP="00CD7BF3">
    <w:pPr>
      <w:pStyle w:val="Pieddepage"/>
      <w:jc w:val="center"/>
      <w:rPr>
        <w:rFonts w:ascii="Arial Narrow" w:hAnsi="Arial Narrow" w:cs="Calibri"/>
        <w:sz w:val="18"/>
        <w:szCs w:val="18"/>
      </w:rPr>
    </w:pPr>
    <w:proofErr w:type="gramStart"/>
    <w:r w:rsidRPr="000B3ED5">
      <w:rPr>
        <w:rFonts w:ascii="Arial Narrow" w:hAnsi="Arial Narrow" w:cs="Calibri"/>
        <w:b/>
        <w:bCs/>
        <w:sz w:val="18"/>
        <w:szCs w:val="18"/>
      </w:rPr>
      <w:t>Email </w:t>
    </w:r>
    <w:r w:rsidRPr="000B3ED5">
      <w:rPr>
        <w:rFonts w:ascii="Arial Narrow" w:hAnsi="Arial Narrow" w:cs="Calibri"/>
        <w:sz w:val="18"/>
        <w:szCs w:val="18"/>
      </w:rPr>
      <w:t>:</w:t>
    </w:r>
    <w:proofErr w:type="gramEnd"/>
    <w:r w:rsidRPr="000B3ED5">
      <w:rPr>
        <w:rFonts w:ascii="Arial Narrow" w:hAnsi="Arial Narrow" w:cs="Calibri"/>
        <w:sz w:val="18"/>
        <w:szCs w:val="18"/>
      </w:rPr>
      <w:t xml:space="preserve"> </w:t>
    </w:r>
    <w:hyperlink r:id="rId1" w:history="1">
      <w:r w:rsidR="000B3ED5" w:rsidRPr="000B3ED5">
        <w:rPr>
          <w:rStyle w:val="Lienhypertexte"/>
          <w:rFonts w:ascii="Arial Narrow" w:hAnsi="Arial Narrow" w:cs="Calibri"/>
          <w:sz w:val="18"/>
          <w:szCs w:val="18"/>
        </w:rPr>
        <w:t>pedagogie@ibnrochd.com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          </w:t>
    </w:r>
    <w:r w:rsidRPr="000B3ED5">
      <w:rPr>
        <w:rFonts w:ascii="Arial Narrow" w:hAnsi="Arial Narrow" w:cs="Calibri"/>
        <w:b/>
        <w:bCs/>
        <w:sz w:val="18"/>
        <w:szCs w:val="18"/>
      </w:rPr>
      <w:t>Site web</w:t>
    </w:r>
    <w:r w:rsidRPr="000B3ED5">
      <w:rPr>
        <w:rFonts w:ascii="Arial Narrow" w:hAnsi="Arial Narrow" w:cs="Calibri"/>
        <w:sz w:val="18"/>
        <w:szCs w:val="18"/>
      </w:rPr>
      <w:t xml:space="preserve"> : </w:t>
    </w:r>
    <w:hyperlink r:id="rId2" w:history="1">
      <w:r w:rsidRPr="000B3ED5">
        <w:rPr>
          <w:rStyle w:val="Lienhypertexte"/>
          <w:rFonts w:ascii="Arial Narrow" w:hAnsi="Arial Narrow" w:cs="Calibri"/>
          <w:sz w:val="18"/>
          <w:szCs w:val="18"/>
        </w:rPr>
        <w:t>www.ibnrochd.com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241E9" w14:textId="77777777" w:rsidR="00BE60EF" w:rsidRDefault="00BE60EF" w:rsidP="00AF4E75">
      <w:r>
        <w:separator/>
      </w:r>
    </w:p>
  </w:footnote>
  <w:footnote w:type="continuationSeparator" w:id="0">
    <w:p w14:paraId="10FC6D18" w14:textId="77777777" w:rsidR="00BE60EF" w:rsidRDefault="00BE60EF" w:rsidP="00AF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FEEBF" w14:textId="3CEE4D0C" w:rsidR="00680877" w:rsidRPr="00DC0FEF" w:rsidRDefault="00680877" w:rsidP="00680877">
    <w:pPr>
      <w:pStyle w:val="En-tte"/>
      <w:tabs>
        <w:tab w:val="left" w:pos="4755"/>
      </w:tabs>
      <w:jc w:val="center"/>
      <w:rPr>
        <w:rFonts w:ascii="Arial Narrow" w:hAnsi="Arial Narrow"/>
        <w:b/>
        <w:bCs/>
        <w:caps/>
        <w:sz w:val="52"/>
        <w:szCs w:val="52"/>
        <w:lang w:val="fr-FR"/>
      </w:rPr>
    </w:pPr>
    <w:r w:rsidRPr="00DC0FEF">
      <w:rPr>
        <w:rFonts w:ascii="Arial Narrow" w:hAnsi="Arial Narrow"/>
        <w:caps/>
        <w:noProof/>
        <w:lang w:val="fr-FR"/>
      </w:rPr>
      <w:drawing>
        <wp:anchor distT="0" distB="0" distL="114300" distR="114300" simplePos="0" relativeHeight="251664896" behindDoc="0" locked="0" layoutInCell="1" allowOverlap="1" wp14:anchorId="504A8AE7" wp14:editId="79E505D0">
          <wp:simplePos x="0" y="0"/>
          <wp:positionH relativeFrom="column">
            <wp:posOffset>-26671</wp:posOffset>
          </wp:positionH>
          <wp:positionV relativeFrom="paragraph">
            <wp:posOffset>-116841</wp:posOffset>
          </wp:positionV>
          <wp:extent cx="1095375" cy="579221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202" cy="583360"/>
                  </a:xfrm>
                  <a:prstGeom prst="rect">
                    <a:avLst/>
                  </a:prstGeom>
                  <a:solidFill>
                    <a:schemeClr val="bg1">
                      <a:lumMod val="9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>Activité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 xml:space="preserve"> pédagogique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</w:p>
  <w:p w14:paraId="1F69A60D" w14:textId="6A7FB337" w:rsidR="00AF4E75" w:rsidRPr="00DC0FEF" w:rsidRDefault="00AF4E75" w:rsidP="00680877">
    <w:pPr>
      <w:pStyle w:val="En-tte"/>
      <w:rPr>
        <w:rFonts w:ascii="Arial Narrow" w:hAnsi="Arial Narrow"/>
        <w:lang w:val="fr-FR"/>
      </w:rPr>
    </w:pPr>
  </w:p>
  <w:p w14:paraId="7AB08B04" w14:textId="7B2839B9" w:rsidR="00680877" w:rsidRPr="00DC0FEF" w:rsidRDefault="00680877" w:rsidP="00680877">
    <w:pPr>
      <w:pStyle w:val="En-tte"/>
      <w:tabs>
        <w:tab w:val="clear" w:pos="9072"/>
        <w:tab w:val="right" w:pos="10632"/>
      </w:tabs>
      <w:rPr>
        <w:rFonts w:ascii="Arial Narrow" w:hAnsi="Arial Narrow"/>
        <w:b/>
        <w:bCs/>
        <w:lang w:val="fr-FR"/>
      </w:rPr>
    </w:pPr>
    <w:r w:rsidRPr="00DC0FEF">
      <w:rPr>
        <w:rFonts w:ascii="Arial Narrow" w:hAnsi="Arial Narrow"/>
        <w:lang w:val="fr-FR"/>
      </w:rPr>
      <w:t xml:space="preserve">Cours : </w:t>
    </w:r>
    <w:r w:rsidRPr="00DC0FEF">
      <w:rPr>
        <w:rFonts w:ascii="Arial Narrow" w:hAnsi="Arial Narrow"/>
        <w:b/>
        <w:bCs/>
        <w:lang w:val="fr-FR"/>
      </w:rPr>
      <w:t>Git</w:t>
    </w:r>
    <w:r w:rsidRPr="00DC0FEF">
      <w:rPr>
        <w:rFonts w:ascii="Arial Narrow" w:hAnsi="Arial Narrow"/>
        <w:lang w:val="fr-FR"/>
      </w:rPr>
      <w:tab/>
      <w:t xml:space="preserve">Module : </w:t>
    </w:r>
    <w:r w:rsidRPr="00DC0FEF">
      <w:rPr>
        <w:rFonts w:ascii="Arial Narrow" w:hAnsi="Arial Narrow"/>
        <w:b/>
        <w:bCs/>
        <w:lang w:val="fr-FR"/>
      </w:rPr>
      <w:t>Versionnage du code source</w:t>
    </w:r>
    <w:r w:rsidRPr="00DC0FEF">
      <w:rPr>
        <w:rFonts w:ascii="Arial Narrow" w:hAnsi="Arial Narrow"/>
        <w:lang w:val="fr-FR"/>
      </w:rPr>
      <w:tab/>
      <w:t xml:space="preserve">Séquence(s) : </w:t>
    </w:r>
    <w:r w:rsidR="003144B8">
      <w:rPr>
        <w:rFonts w:ascii="Arial Narrow" w:hAnsi="Arial Narrow"/>
        <w:b/>
        <w:bCs/>
        <w:lang w:val="fr-FR"/>
      </w:rPr>
      <w:t>Métadonnées</w:t>
    </w:r>
  </w:p>
  <w:p w14:paraId="33140881" w14:textId="400B2232" w:rsidR="00AF4E75" w:rsidRPr="00DC0FEF" w:rsidRDefault="00680877">
    <w:pPr>
      <w:pStyle w:val="En-tte"/>
      <w:rPr>
        <w:rFonts w:ascii="Arial Narrow" w:hAnsi="Arial Narrow"/>
        <w:lang w:val="fr-FR"/>
      </w:rPr>
    </w:pPr>
    <w:r w:rsidRPr="00DC0FEF">
      <w:rPr>
        <w:rFonts w:ascii="Arial Narrow" w:hAnsi="Arial Narrow"/>
        <w:noProof/>
        <w:lang w:val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8CFF6A" wp14:editId="1595D76D">
              <wp:simplePos x="0" y="0"/>
              <wp:positionH relativeFrom="column">
                <wp:posOffset>-131445</wp:posOffset>
              </wp:positionH>
              <wp:positionV relativeFrom="paragraph">
                <wp:posOffset>120015</wp:posOffset>
              </wp:positionV>
              <wp:extent cx="6924675" cy="0"/>
              <wp:effectExtent l="38100" t="38100" r="66675" b="952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E6C0CF" id="Connecteur droit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9.45pt" to="534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D49"/>
    <w:multiLevelType w:val="multilevel"/>
    <w:tmpl w:val="3AE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C057A"/>
    <w:multiLevelType w:val="hybridMultilevel"/>
    <w:tmpl w:val="34423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F0742"/>
    <w:multiLevelType w:val="multilevel"/>
    <w:tmpl w:val="57AE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B3282"/>
    <w:multiLevelType w:val="hybridMultilevel"/>
    <w:tmpl w:val="B018FB40"/>
    <w:lvl w:ilvl="0" w:tplc="82FEBB3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8653F"/>
    <w:multiLevelType w:val="hybridMultilevel"/>
    <w:tmpl w:val="D18455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28539B"/>
    <w:multiLevelType w:val="multilevel"/>
    <w:tmpl w:val="51661DFC"/>
    <w:lvl w:ilvl="0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0"/>
        </w:tabs>
        <w:ind w:left="3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0"/>
        </w:tabs>
        <w:ind w:left="5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C29EA"/>
    <w:multiLevelType w:val="hybridMultilevel"/>
    <w:tmpl w:val="3FEA78FE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7" w15:restartNumberingAfterBreak="0">
    <w:nsid w:val="157C6451"/>
    <w:multiLevelType w:val="multilevel"/>
    <w:tmpl w:val="8A90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B05BE"/>
    <w:multiLevelType w:val="multilevel"/>
    <w:tmpl w:val="F3E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34AD9"/>
    <w:multiLevelType w:val="multilevel"/>
    <w:tmpl w:val="5214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90C00"/>
    <w:multiLevelType w:val="multilevel"/>
    <w:tmpl w:val="2960917A"/>
    <w:lvl w:ilvl="0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12"/>
        </w:tabs>
        <w:ind w:left="781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90664"/>
    <w:multiLevelType w:val="hybridMultilevel"/>
    <w:tmpl w:val="2B7234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B5985"/>
    <w:multiLevelType w:val="multilevel"/>
    <w:tmpl w:val="27E60624"/>
    <w:lvl w:ilvl="0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12"/>
        </w:tabs>
        <w:ind w:left="7812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709B5"/>
    <w:multiLevelType w:val="hybridMultilevel"/>
    <w:tmpl w:val="74541396"/>
    <w:lvl w:ilvl="0" w:tplc="C5F85234">
      <w:start w:val="1"/>
      <w:numFmt w:val="decimal"/>
      <w:lvlText w:val="%1."/>
      <w:lvlJc w:val="left"/>
      <w:pPr>
        <w:ind w:left="117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94" w:hanging="360"/>
      </w:pPr>
    </w:lvl>
    <w:lvl w:ilvl="2" w:tplc="040C001B" w:tentative="1">
      <w:start w:val="1"/>
      <w:numFmt w:val="lowerRoman"/>
      <w:lvlText w:val="%3."/>
      <w:lvlJc w:val="right"/>
      <w:pPr>
        <w:ind w:left="2614" w:hanging="180"/>
      </w:pPr>
    </w:lvl>
    <w:lvl w:ilvl="3" w:tplc="040C000F" w:tentative="1">
      <w:start w:val="1"/>
      <w:numFmt w:val="decimal"/>
      <w:lvlText w:val="%4."/>
      <w:lvlJc w:val="left"/>
      <w:pPr>
        <w:ind w:left="3334" w:hanging="360"/>
      </w:pPr>
    </w:lvl>
    <w:lvl w:ilvl="4" w:tplc="040C0019" w:tentative="1">
      <w:start w:val="1"/>
      <w:numFmt w:val="lowerLetter"/>
      <w:lvlText w:val="%5."/>
      <w:lvlJc w:val="left"/>
      <w:pPr>
        <w:ind w:left="4054" w:hanging="360"/>
      </w:pPr>
    </w:lvl>
    <w:lvl w:ilvl="5" w:tplc="040C001B" w:tentative="1">
      <w:start w:val="1"/>
      <w:numFmt w:val="lowerRoman"/>
      <w:lvlText w:val="%6."/>
      <w:lvlJc w:val="right"/>
      <w:pPr>
        <w:ind w:left="4774" w:hanging="180"/>
      </w:pPr>
    </w:lvl>
    <w:lvl w:ilvl="6" w:tplc="040C000F" w:tentative="1">
      <w:start w:val="1"/>
      <w:numFmt w:val="decimal"/>
      <w:lvlText w:val="%7."/>
      <w:lvlJc w:val="left"/>
      <w:pPr>
        <w:ind w:left="5494" w:hanging="360"/>
      </w:pPr>
    </w:lvl>
    <w:lvl w:ilvl="7" w:tplc="040C0019" w:tentative="1">
      <w:start w:val="1"/>
      <w:numFmt w:val="lowerLetter"/>
      <w:lvlText w:val="%8."/>
      <w:lvlJc w:val="left"/>
      <w:pPr>
        <w:ind w:left="6214" w:hanging="360"/>
      </w:pPr>
    </w:lvl>
    <w:lvl w:ilvl="8" w:tplc="04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21D40BDD"/>
    <w:multiLevelType w:val="multilevel"/>
    <w:tmpl w:val="BB0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458BF"/>
    <w:multiLevelType w:val="hybridMultilevel"/>
    <w:tmpl w:val="B350AB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60722E"/>
    <w:multiLevelType w:val="hybridMultilevel"/>
    <w:tmpl w:val="3ECC9C72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17" w15:restartNumberingAfterBreak="0">
    <w:nsid w:val="2E5B168B"/>
    <w:multiLevelType w:val="hybridMultilevel"/>
    <w:tmpl w:val="298C2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739C0"/>
    <w:multiLevelType w:val="multilevel"/>
    <w:tmpl w:val="5D8A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E6EAD"/>
    <w:multiLevelType w:val="multilevel"/>
    <w:tmpl w:val="75C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ED699D"/>
    <w:multiLevelType w:val="hybridMultilevel"/>
    <w:tmpl w:val="D11EF7B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1" w15:restartNumberingAfterBreak="0">
    <w:nsid w:val="313A3D20"/>
    <w:multiLevelType w:val="multilevel"/>
    <w:tmpl w:val="79F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F39F0"/>
    <w:multiLevelType w:val="multilevel"/>
    <w:tmpl w:val="D83A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E0841"/>
    <w:multiLevelType w:val="hybridMultilevel"/>
    <w:tmpl w:val="C87A8C6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4" w15:restartNumberingAfterBreak="0">
    <w:nsid w:val="38BB0E07"/>
    <w:multiLevelType w:val="hybridMultilevel"/>
    <w:tmpl w:val="CDB2D434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5" w15:restartNumberingAfterBreak="0">
    <w:nsid w:val="3DD70ECC"/>
    <w:multiLevelType w:val="hybridMultilevel"/>
    <w:tmpl w:val="C436CA1C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6" w15:restartNumberingAfterBreak="0">
    <w:nsid w:val="405D6F05"/>
    <w:multiLevelType w:val="hybridMultilevel"/>
    <w:tmpl w:val="D7A205BC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7" w15:restartNumberingAfterBreak="0">
    <w:nsid w:val="43845FF0"/>
    <w:multiLevelType w:val="hybridMultilevel"/>
    <w:tmpl w:val="78082F3E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8" w15:restartNumberingAfterBreak="0">
    <w:nsid w:val="443F710C"/>
    <w:multiLevelType w:val="multilevel"/>
    <w:tmpl w:val="30E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C658B"/>
    <w:multiLevelType w:val="hybridMultilevel"/>
    <w:tmpl w:val="A30EBEE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0" w15:restartNumberingAfterBreak="0">
    <w:nsid w:val="5451634A"/>
    <w:multiLevelType w:val="multilevel"/>
    <w:tmpl w:val="9AE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F46D1"/>
    <w:multiLevelType w:val="hybridMultilevel"/>
    <w:tmpl w:val="649895E2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2" w15:restartNumberingAfterBreak="0">
    <w:nsid w:val="58FC7848"/>
    <w:multiLevelType w:val="multilevel"/>
    <w:tmpl w:val="458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A2519"/>
    <w:multiLevelType w:val="hybridMultilevel"/>
    <w:tmpl w:val="34423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147A7"/>
    <w:multiLevelType w:val="multilevel"/>
    <w:tmpl w:val="3A6C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736E78"/>
    <w:multiLevelType w:val="multilevel"/>
    <w:tmpl w:val="A48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8E776C"/>
    <w:multiLevelType w:val="multilevel"/>
    <w:tmpl w:val="684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E3037"/>
    <w:multiLevelType w:val="hybridMultilevel"/>
    <w:tmpl w:val="CD42E13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8" w15:restartNumberingAfterBreak="0">
    <w:nsid w:val="692E50A1"/>
    <w:multiLevelType w:val="multilevel"/>
    <w:tmpl w:val="DD3E1E8E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F95978"/>
    <w:multiLevelType w:val="multilevel"/>
    <w:tmpl w:val="1D3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E66EE"/>
    <w:multiLevelType w:val="hybridMultilevel"/>
    <w:tmpl w:val="EBD26B4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41" w15:restartNumberingAfterBreak="0">
    <w:nsid w:val="742D2B39"/>
    <w:multiLevelType w:val="multilevel"/>
    <w:tmpl w:val="A4C0C766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FA26BC"/>
    <w:multiLevelType w:val="multilevel"/>
    <w:tmpl w:val="6F4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E31EE"/>
    <w:multiLevelType w:val="hybridMultilevel"/>
    <w:tmpl w:val="6D7C9A8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44" w15:restartNumberingAfterBreak="0">
    <w:nsid w:val="789123BE"/>
    <w:multiLevelType w:val="hybridMultilevel"/>
    <w:tmpl w:val="C73004C8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45" w15:restartNumberingAfterBreak="0">
    <w:nsid w:val="7B3E4052"/>
    <w:multiLevelType w:val="multilevel"/>
    <w:tmpl w:val="7934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551033">
    <w:abstractNumId w:val="13"/>
  </w:num>
  <w:num w:numId="2" w16cid:durableId="60101602">
    <w:abstractNumId w:val="41"/>
  </w:num>
  <w:num w:numId="3" w16cid:durableId="1495335302">
    <w:abstractNumId w:val="4"/>
  </w:num>
  <w:num w:numId="4" w16cid:durableId="1452479237">
    <w:abstractNumId w:val="32"/>
  </w:num>
  <w:num w:numId="5" w16cid:durableId="645863254">
    <w:abstractNumId w:val="8"/>
  </w:num>
  <w:num w:numId="6" w16cid:durableId="1702197203">
    <w:abstractNumId w:val="6"/>
  </w:num>
  <w:num w:numId="7" w16cid:durableId="688340532">
    <w:abstractNumId w:val="27"/>
  </w:num>
  <w:num w:numId="8" w16cid:durableId="838498149">
    <w:abstractNumId w:val="26"/>
  </w:num>
  <w:num w:numId="9" w16cid:durableId="346062180">
    <w:abstractNumId w:val="29"/>
  </w:num>
  <w:num w:numId="10" w16cid:durableId="759568682">
    <w:abstractNumId w:val="20"/>
  </w:num>
  <w:num w:numId="11" w16cid:durableId="741491485">
    <w:abstractNumId w:val="0"/>
  </w:num>
  <w:num w:numId="12" w16cid:durableId="1830100174">
    <w:abstractNumId w:val="44"/>
  </w:num>
  <w:num w:numId="13" w16cid:durableId="1865240178">
    <w:abstractNumId w:val="24"/>
  </w:num>
  <w:num w:numId="14" w16cid:durableId="1551068723">
    <w:abstractNumId w:val="40"/>
  </w:num>
  <w:num w:numId="15" w16cid:durableId="995184340">
    <w:abstractNumId w:val="37"/>
  </w:num>
  <w:num w:numId="16" w16cid:durableId="208147984">
    <w:abstractNumId w:val="23"/>
  </w:num>
  <w:num w:numId="17" w16cid:durableId="275254700">
    <w:abstractNumId w:val="43"/>
  </w:num>
  <w:num w:numId="18" w16cid:durableId="815727676">
    <w:abstractNumId w:val="16"/>
  </w:num>
  <w:num w:numId="19" w16cid:durableId="2008244923">
    <w:abstractNumId w:val="31"/>
  </w:num>
  <w:num w:numId="20" w16cid:durableId="1332947347">
    <w:abstractNumId w:val="25"/>
  </w:num>
  <w:num w:numId="21" w16cid:durableId="1367869739">
    <w:abstractNumId w:val="5"/>
  </w:num>
  <w:num w:numId="22" w16cid:durableId="1026058326">
    <w:abstractNumId w:val="34"/>
  </w:num>
  <w:num w:numId="23" w16cid:durableId="581641972">
    <w:abstractNumId w:val="35"/>
  </w:num>
  <w:num w:numId="24" w16cid:durableId="1191145816">
    <w:abstractNumId w:val="2"/>
  </w:num>
  <w:num w:numId="25" w16cid:durableId="1812285578">
    <w:abstractNumId w:val="22"/>
  </w:num>
  <w:num w:numId="26" w16cid:durableId="543639403">
    <w:abstractNumId w:val="39"/>
  </w:num>
  <w:num w:numId="27" w16cid:durableId="493837672">
    <w:abstractNumId w:val="18"/>
  </w:num>
  <w:num w:numId="28" w16cid:durableId="1898055574">
    <w:abstractNumId w:val="42"/>
  </w:num>
  <w:num w:numId="29" w16cid:durableId="655767511">
    <w:abstractNumId w:val="14"/>
  </w:num>
  <w:num w:numId="30" w16cid:durableId="475628">
    <w:abstractNumId w:val="21"/>
  </w:num>
  <w:num w:numId="31" w16cid:durableId="1961260409">
    <w:abstractNumId w:val="7"/>
  </w:num>
  <w:num w:numId="32" w16cid:durableId="223101847">
    <w:abstractNumId w:val="28"/>
  </w:num>
  <w:num w:numId="33" w16cid:durableId="1034506097">
    <w:abstractNumId w:val="36"/>
  </w:num>
  <w:num w:numId="34" w16cid:durableId="803931716">
    <w:abstractNumId w:val="9"/>
  </w:num>
  <w:num w:numId="35" w16cid:durableId="960378858">
    <w:abstractNumId w:val="19"/>
  </w:num>
  <w:num w:numId="36" w16cid:durableId="15036139">
    <w:abstractNumId w:val="45"/>
  </w:num>
  <w:num w:numId="37" w16cid:durableId="984703379">
    <w:abstractNumId w:val="30"/>
  </w:num>
  <w:num w:numId="38" w16cid:durableId="1501046557">
    <w:abstractNumId w:val="38"/>
  </w:num>
  <w:num w:numId="39" w16cid:durableId="1218273982">
    <w:abstractNumId w:val="10"/>
  </w:num>
  <w:num w:numId="40" w16cid:durableId="1853227992">
    <w:abstractNumId w:val="15"/>
  </w:num>
  <w:num w:numId="41" w16cid:durableId="1947806073">
    <w:abstractNumId w:val="12"/>
  </w:num>
  <w:num w:numId="42" w16cid:durableId="1794909262">
    <w:abstractNumId w:val="11"/>
  </w:num>
  <w:num w:numId="43" w16cid:durableId="1369065831">
    <w:abstractNumId w:val="3"/>
  </w:num>
  <w:num w:numId="44" w16cid:durableId="1423913415">
    <w:abstractNumId w:val="17"/>
  </w:num>
  <w:num w:numId="45" w16cid:durableId="1982534927">
    <w:abstractNumId w:val="33"/>
  </w:num>
  <w:num w:numId="46" w16cid:durableId="1745761386">
    <w:abstractNumId w:val="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A63"/>
    <w:rsid w:val="000022D2"/>
    <w:rsid w:val="00020B95"/>
    <w:rsid w:val="00023D45"/>
    <w:rsid w:val="000875A1"/>
    <w:rsid w:val="000B17C5"/>
    <w:rsid w:val="000B3ED5"/>
    <w:rsid w:val="000C0B0E"/>
    <w:rsid w:val="000D5EB0"/>
    <w:rsid w:val="00100619"/>
    <w:rsid w:val="00171089"/>
    <w:rsid w:val="00172800"/>
    <w:rsid w:val="001800DE"/>
    <w:rsid w:val="001A70C4"/>
    <w:rsid w:val="001A7AF9"/>
    <w:rsid w:val="001D0D3C"/>
    <w:rsid w:val="001D6441"/>
    <w:rsid w:val="00246EB5"/>
    <w:rsid w:val="00270F86"/>
    <w:rsid w:val="00282F54"/>
    <w:rsid w:val="00290332"/>
    <w:rsid w:val="002B5294"/>
    <w:rsid w:val="002D1F01"/>
    <w:rsid w:val="002F6C87"/>
    <w:rsid w:val="00301F0F"/>
    <w:rsid w:val="003144B8"/>
    <w:rsid w:val="003378B9"/>
    <w:rsid w:val="0035306E"/>
    <w:rsid w:val="003624BA"/>
    <w:rsid w:val="00363CC8"/>
    <w:rsid w:val="004242B4"/>
    <w:rsid w:val="00433E21"/>
    <w:rsid w:val="004768B1"/>
    <w:rsid w:val="004873F7"/>
    <w:rsid w:val="00494BA0"/>
    <w:rsid w:val="004B3974"/>
    <w:rsid w:val="004D1C9F"/>
    <w:rsid w:val="004D49D2"/>
    <w:rsid w:val="004D724A"/>
    <w:rsid w:val="004E6E0B"/>
    <w:rsid w:val="004F1BE3"/>
    <w:rsid w:val="00537E07"/>
    <w:rsid w:val="005F20F1"/>
    <w:rsid w:val="006264BF"/>
    <w:rsid w:val="00675007"/>
    <w:rsid w:val="00680877"/>
    <w:rsid w:val="00680E0E"/>
    <w:rsid w:val="00681E39"/>
    <w:rsid w:val="00684180"/>
    <w:rsid w:val="00687CD6"/>
    <w:rsid w:val="006E5422"/>
    <w:rsid w:val="006F2813"/>
    <w:rsid w:val="00725E71"/>
    <w:rsid w:val="00741972"/>
    <w:rsid w:val="00743715"/>
    <w:rsid w:val="0077614C"/>
    <w:rsid w:val="00777343"/>
    <w:rsid w:val="00781532"/>
    <w:rsid w:val="007A235A"/>
    <w:rsid w:val="007B0C9E"/>
    <w:rsid w:val="007D37AF"/>
    <w:rsid w:val="007F50A4"/>
    <w:rsid w:val="00805863"/>
    <w:rsid w:val="0081158D"/>
    <w:rsid w:val="00822836"/>
    <w:rsid w:val="0084627F"/>
    <w:rsid w:val="00854914"/>
    <w:rsid w:val="00893A63"/>
    <w:rsid w:val="00902C2E"/>
    <w:rsid w:val="00903559"/>
    <w:rsid w:val="00914E74"/>
    <w:rsid w:val="009238A2"/>
    <w:rsid w:val="009371E6"/>
    <w:rsid w:val="00963F0E"/>
    <w:rsid w:val="00970E24"/>
    <w:rsid w:val="00972D48"/>
    <w:rsid w:val="00980D12"/>
    <w:rsid w:val="009F497D"/>
    <w:rsid w:val="00A61D45"/>
    <w:rsid w:val="00A94E5B"/>
    <w:rsid w:val="00AA2569"/>
    <w:rsid w:val="00AD10C1"/>
    <w:rsid w:val="00AF4E75"/>
    <w:rsid w:val="00B2597F"/>
    <w:rsid w:val="00B673E8"/>
    <w:rsid w:val="00B73FE9"/>
    <w:rsid w:val="00B90F95"/>
    <w:rsid w:val="00BB49D4"/>
    <w:rsid w:val="00BD38D0"/>
    <w:rsid w:val="00BD5FC8"/>
    <w:rsid w:val="00BE04E0"/>
    <w:rsid w:val="00BE60EF"/>
    <w:rsid w:val="00C07509"/>
    <w:rsid w:val="00C54979"/>
    <w:rsid w:val="00C61B11"/>
    <w:rsid w:val="00C923E4"/>
    <w:rsid w:val="00C93E45"/>
    <w:rsid w:val="00CA6506"/>
    <w:rsid w:val="00CB4FC5"/>
    <w:rsid w:val="00CD3A08"/>
    <w:rsid w:val="00CD7BF3"/>
    <w:rsid w:val="00CF5BC9"/>
    <w:rsid w:val="00D0459A"/>
    <w:rsid w:val="00D42CBE"/>
    <w:rsid w:val="00D936B7"/>
    <w:rsid w:val="00D963B8"/>
    <w:rsid w:val="00DC0FEF"/>
    <w:rsid w:val="00DD5065"/>
    <w:rsid w:val="00E219A6"/>
    <w:rsid w:val="00E31AD0"/>
    <w:rsid w:val="00E354DE"/>
    <w:rsid w:val="00E35737"/>
    <w:rsid w:val="00E97547"/>
    <w:rsid w:val="00EF29F2"/>
    <w:rsid w:val="00F0608A"/>
    <w:rsid w:val="00F45587"/>
    <w:rsid w:val="00F56714"/>
    <w:rsid w:val="00F80D0E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33E06"/>
  <w15:docId w15:val="{8D83B830-1038-4B8A-8234-6FAFE3C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5B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4E75"/>
  </w:style>
  <w:style w:type="paragraph" w:styleId="Pieddepage">
    <w:name w:val="footer"/>
    <w:basedOn w:val="Normal"/>
    <w:link w:val="Pieddepag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4E75"/>
  </w:style>
  <w:style w:type="character" w:styleId="Textedelespacerserv">
    <w:name w:val="Placeholder Text"/>
    <w:basedOn w:val="Policepardfaut"/>
    <w:uiPriority w:val="99"/>
    <w:semiHidden/>
    <w:rsid w:val="00805863"/>
    <w:rPr>
      <w:color w:val="808080"/>
    </w:rPr>
  </w:style>
  <w:style w:type="paragraph" w:styleId="Paragraphedeliste">
    <w:name w:val="List Paragraph"/>
    <w:basedOn w:val="Normal"/>
    <w:uiPriority w:val="34"/>
    <w:qFormat/>
    <w:rsid w:val="00805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rsid w:val="00CD7BF3"/>
    <w:rPr>
      <w:color w:val="0000FF"/>
      <w:u w:val="single"/>
    </w:rPr>
  </w:style>
  <w:style w:type="character" w:customStyle="1" w:styleId="THEME">
    <w:name w:val="THEME"/>
    <w:basedOn w:val="Policepardfaut"/>
    <w:uiPriority w:val="1"/>
    <w:rsid w:val="00893A63"/>
    <w:rPr>
      <w:rFonts w:asciiTheme="minorBidi" w:hAnsiTheme="minorBidi"/>
      <w:b/>
      <w:color w:val="548DD4" w:themeColor="text2" w:themeTint="99"/>
      <w:sz w:val="40"/>
    </w:rPr>
  </w:style>
  <w:style w:type="character" w:customStyle="1" w:styleId="PARAGRAPHE">
    <w:name w:val="PARAGRAPHE"/>
    <w:basedOn w:val="Policepardfaut"/>
    <w:uiPriority w:val="1"/>
    <w:rsid w:val="00020B95"/>
    <w:rPr>
      <w:rFonts w:asciiTheme="minorHAnsi" w:hAnsiTheme="minorHAnsi"/>
      <w:sz w:val="24"/>
    </w:rPr>
  </w:style>
  <w:style w:type="character" w:customStyle="1" w:styleId="SOUSTITRES">
    <w:name w:val="SOUS TITRES"/>
    <w:basedOn w:val="Policepardfaut"/>
    <w:uiPriority w:val="1"/>
    <w:rsid w:val="00020B95"/>
    <w:rPr>
      <w:rFonts w:asciiTheme="minorBidi" w:hAnsiTheme="minorBidi"/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49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979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437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B3E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459A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F5BC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nrochd.com" TargetMode="External"/><Relationship Id="rId1" Type="http://schemas.openxmlformats.org/officeDocument/2006/relationships/hyperlink" Target="mailto:pedagogie@ibnroch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vail%20OFFICE\Documents%20Word\Mes%20Models\Th&#232;me%20de%20la%20form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4973-5C4F-42C7-984A-424D30DE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Thème de la formation.dotx</Template>
  <TotalTime>468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Akhrouf</dc:creator>
  <cp:keywords/>
  <dc:description/>
  <cp:lastModifiedBy>Said Akhrouf</cp:lastModifiedBy>
  <cp:revision>63</cp:revision>
  <cp:lastPrinted>2020-09-16T20:01:00Z</cp:lastPrinted>
  <dcterms:created xsi:type="dcterms:W3CDTF">2014-01-28T09:17:00Z</dcterms:created>
  <dcterms:modified xsi:type="dcterms:W3CDTF">2024-06-03T13:41:00Z</dcterms:modified>
</cp:coreProperties>
</file>