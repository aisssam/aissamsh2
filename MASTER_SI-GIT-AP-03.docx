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70A7B" w14:textId="77777777" w:rsidR="00D0459A" w:rsidRDefault="00D0459A" w:rsidP="00684180">
      <w:pPr>
        <w:spacing w:before="240"/>
        <w:jc w:val="both"/>
        <w:rPr>
          <w:rFonts w:ascii="Arial Narrow" w:hAnsi="Arial Narrow"/>
          <w:b/>
          <w:bCs/>
          <w:color w:val="FFC000"/>
          <w:lang w:val="fr-FR"/>
        </w:rPr>
      </w:pPr>
      <w:r>
        <w:rPr>
          <w:rFonts w:ascii="Arial Narrow" w:hAnsi="Arial Narrow"/>
          <w:b/>
          <w:bCs/>
          <w:color w:val="FFC000"/>
          <w:lang w:val="fr-FR"/>
        </w:rPr>
        <w:t>Avant de commencer les activités suivantes :</w:t>
      </w:r>
    </w:p>
    <w:p w14:paraId="23275DAA" w14:textId="63E06DD2" w:rsidR="00D0459A" w:rsidRDefault="00D0459A" w:rsidP="00D963B8">
      <w:pPr>
        <w:pStyle w:val="Paragraphedeliste"/>
        <w:numPr>
          <w:ilvl w:val="0"/>
          <w:numId w:val="44"/>
        </w:numPr>
        <w:spacing w:before="240" w:after="100" w:afterAutospacing="1" w:line="360" w:lineRule="auto"/>
        <w:jc w:val="both"/>
        <w:rPr>
          <w:rFonts w:ascii="Arial Narrow" w:hAnsi="Arial Narrow"/>
          <w:b/>
          <w:bCs/>
          <w:color w:val="FFC000"/>
          <w:lang w:val="fr-FR"/>
        </w:rPr>
      </w:pPr>
      <w:r w:rsidRPr="00D0459A">
        <w:rPr>
          <w:rFonts w:ascii="Arial Narrow" w:hAnsi="Arial Narrow"/>
          <w:b/>
          <w:bCs/>
          <w:color w:val="FFC000"/>
          <w:lang w:val="fr-FR"/>
        </w:rPr>
        <w:t xml:space="preserve">S’assurer que le client Git est installé. </w:t>
      </w:r>
      <w:hyperlink r:id="rId8" w:history="1">
        <w:r w:rsidRPr="00D0459A">
          <w:rPr>
            <w:rStyle w:val="Lienhypertexte"/>
            <w:rFonts w:ascii="Arial Narrow" w:eastAsia="Times New Roman" w:hAnsi="Arial Narrow"/>
            <w:b/>
            <w:bCs/>
            <w:lang w:val="fr-FR"/>
          </w:rPr>
          <w:t>git-scm.com/downloads</w:t>
        </w:r>
      </w:hyperlink>
    </w:p>
    <w:p w14:paraId="0A908551" w14:textId="77777777" w:rsidR="00684180" w:rsidRDefault="00684180" w:rsidP="00684180">
      <w:pPr>
        <w:pStyle w:val="Paragraphedeliste"/>
        <w:numPr>
          <w:ilvl w:val="0"/>
          <w:numId w:val="44"/>
        </w:numPr>
        <w:spacing w:before="240" w:after="100" w:afterAutospacing="1" w:line="360" w:lineRule="auto"/>
        <w:jc w:val="both"/>
        <w:rPr>
          <w:rFonts w:ascii="Arial Narrow" w:hAnsi="Arial Narrow"/>
          <w:b/>
          <w:bCs/>
          <w:color w:val="FFC000"/>
          <w:lang w:val="fr-FR"/>
        </w:rPr>
      </w:pPr>
      <w:r>
        <w:rPr>
          <w:rFonts w:ascii="Arial Narrow" w:hAnsi="Arial Narrow"/>
          <w:b/>
          <w:bCs/>
          <w:color w:val="FFC000"/>
          <w:lang w:val="fr-FR"/>
        </w:rPr>
        <w:t>Changer le nom et l’email qui seront utilisés par Git</w:t>
      </w:r>
    </w:p>
    <w:p w14:paraId="33E1F791" w14:textId="120415DB" w:rsidR="00D0459A" w:rsidRDefault="00D0459A" w:rsidP="00D963B8">
      <w:pPr>
        <w:pStyle w:val="Paragraphedeliste"/>
        <w:numPr>
          <w:ilvl w:val="0"/>
          <w:numId w:val="44"/>
        </w:numPr>
        <w:spacing w:before="240" w:after="100" w:afterAutospacing="1" w:line="360" w:lineRule="auto"/>
        <w:jc w:val="both"/>
        <w:rPr>
          <w:rFonts w:ascii="Arial Narrow" w:hAnsi="Arial Narrow"/>
          <w:b/>
          <w:bCs/>
          <w:color w:val="FFC000"/>
          <w:lang w:val="fr-FR"/>
        </w:rPr>
      </w:pPr>
      <w:r>
        <w:rPr>
          <w:rFonts w:ascii="Arial Narrow" w:hAnsi="Arial Narrow"/>
          <w:b/>
          <w:bCs/>
          <w:color w:val="FFC000"/>
          <w:lang w:val="fr-FR"/>
        </w:rPr>
        <w:t xml:space="preserve">S’inscrire sur l’un des quatre sites : </w:t>
      </w:r>
      <w:hyperlink r:id="rId9" w:history="1">
        <w:r w:rsidRPr="00D0459A">
          <w:rPr>
            <w:rStyle w:val="Lienhypertexte"/>
            <w:rFonts w:ascii="Arial Narrow" w:hAnsi="Arial Narrow"/>
            <w:b/>
            <w:bCs/>
            <w:lang w:val="fr-FR"/>
          </w:rPr>
          <w:t>github.com</w:t>
        </w:r>
      </w:hyperlink>
      <w:r>
        <w:rPr>
          <w:rFonts w:ascii="Arial Narrow" w:hAnsi="Arial Narrow"/>
          <w:b/>
          <w:bCs/>
          <w:color w:val="FFC000"/>
          <w:lang w:val="fr-FR"/>
        </w:rPr>
        <w:t xml:space="preserve">, </w:t>
      </w:r>
      <w:hyperlink r:id="rId10" w:history="1">
        <w:r w:rsidRPr="00D0459A">
          <w:rPr>
            <w:rStyle w:val="Lienhypertexte"/>
            <w:rFonts w:ascii="Arial Narrow" w:hAnsi="Arial Narrow"/>
            <w:b/>
            <w:bCs/>
            <w:lang w:val="fr-FR"/>
          </w:rPr>
          <w:t>gitlab.com</w:t>
        </w:r>
      </w:hyperlink>
      <w:r>
        <w:rPr>
          <w:rFonts w:ascii="Arial Narrow" w:hAnsi="Arial Narrow"/>
          <w:b/>
          <w:bCs/>
          <w:color w:val="FFC000"/>
          <w:lang w:val="fr-FR"/>
        </w:rPr>
        <w:t xml:space="preserve">, </w:t>
      </w:r>
      <w:hyperlink r:id="rId11" w:history="1">
        <w:r w:rsidRPr="00D0459A">
          <w:rPr>
            <w:rStyle w:val="Lienhypertexte"/>
            <w:rFonts w:ascii="Arial Narrow" w:hAnsi="Arial Narrow"/>
            <w:b/>
            <w:bCs/>
            <w:lang w:val="fr-FR"/>
          </w:rPr>
          <w:t>bitbucket.com</w:t>
        </w:r>
      </w:hyperlink>
      <w:r>
        <w:rPr>
          <w:rFonts w:ascii="Arial Narrow" w:hAnsi="Arial Narrow"/>
          <w:b/>
          <w:bCs/>
          <w:color w:val="FFC000"/>
          <w:lang w:val="fr-FR"/>
        </w:rPr>
        <w:t xml:space="preserve"> ou </w:t>
      </w:r>
      <w:hyperlink r:id="rId12" w:history="1">
        <w:r w:rsidRPr="00D0459A">
          <w:rPr>
            <w:rStyle w:val="Lienhypertexte"/>
            <w:rFonts w:ascii="Arial Narrow" w:hAnsi="Arial Narrow"/>
            <w:b/>
            <w:bCs/>
            <w:lang w:val="fr-FR"/>
          </w:rPr>
          <w:t>devops.azure.com</w:t>
        </w:r>
      </w:hyperlink>
    </w:p>
    <w:p w14:paraId="19F6F653" w14:textId="0662F8DB" w:rsidR="001800DE" w:rsidRPr="000B3ED5" w:rsidRDefault="000B3ED5" w:rsidP="000B3ED5">
      <w:pPr>
        <w:pStyle w:val="Titre1"/>
        <w:jc w:val="both"/>
        <w:rPr>
          <w:rFonts w:ascii="Arial Narrow" w:hAnsi="Arial Narrow"/>
          <w:sz w:val="36"/>
          <w:szCs w:val="36"/>
          <w:lang w:val="fr-FR"/>
        </w:rPr>
      </w:pPr>
      <w:r w:rsidRPr="000B3ED5">
        <w:rPr>
          <w:rFonts w:ascii="Arial Narrow" w:hAnsi="Arial Narrow"/>
          <w:sz w:val="36"/>
          <w:szCs w:val="36"/>
          <w:lang w:val="fr-FR"/>
        </w:rPr>
        <w:t>Activité</w:t>
      </w:r>
      <w:r w:rsidR="00743715" w:rsidRPr="000B3ED5">
        <w:rPr>
          <w:rFonts w:ascii="Arial Narrow" w:hAnsi="Arial Narrow"/>
          <w:sz w:val="36"/>
          <w:szCs w:val="36"/>
          <w:lang w:val="fr-FR"/>
        </w:rPr>
        <w:t xml:space="preserve"> 1 : </w:t>
      </w:r>
    </w:p>
    <w:p w14:paraId="4BC62854" w14:textId="764AFE65" w:rsidR="00D963B8" w:rsidRPr="00D963B8" w:rsidRDefault="000022D2" w:rsidP="00D963B8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Suivre</w:t>
      </w:r>
      <w:r w:rsidR="00D963B8">
        <w:rPr>
          <w:rFonts w:ascii="Arial Narrow" w:hAnsi="Arial Narrow"/>
          <w:lang w:val="fr-FR"/>
        </w:rPr>
        <w:t xml:space="preserve"> les étapes suivantes </w:t>
      </w:r>
      <w:r w:rsidR="00BD38D0">
        <w:rPr>
          <w:rFonts w:ascii="Arial Narrow" w:hAnsi="Arial Narrow"/>
          <w:lang w:val="fr-FR"/>
        </w:rPr>
        <w:t xml:space="preserve">et prendre des captures-écran sur la console Git </w:t>
      </w:r>
      <w:r w:rsidR="00684180">
        <w:rPr>
          <w:rFonts w:ascii="Arial Narrow" w:hAnsi="Arial Narrow"/>
          <w:lang w:val="fr-FR"/>
        </w:rPr>
        <w:t>après chaque étape (</w:t>
      </w:r>
      <w:r w:rsidR="00684180" w:rsidRPr="00BD38D0">
        <w:rPr>
          <w:rFonts w:ascii="Arial Narrow" w:hAnsi="Arial Narrow"/>
          <w:i/>
          <w:iCs/>
          <w:lang w:val="fr-FR"/>
        </w:rPr>
        <w:t xml:space="preserve">faire attention car certaines </w:t>
      </w:r>
      <w:r w:rsidR="00684180">
        <w:rPr>
          <w:rFonts w:ascii="Arial Narrow" w:hAnsi="Arial Narrow"/>
          <w:i/>
          <w:iCs/>
          <w:lang w:val="fr-FR"/>
        </w:rPr>
        <w:t xml:space="preserve">étapes </w:t>
      </w:r>
      <w:r w:rsidR="00684180" w:rsidRPr="00BD38D0">
        <w:rPr>
          <w:rFonts w:ascii="Arial Narrow" w:hAnsi="Arial Narrow"/>
          <w:i/>
          <w:iCs/>
          <w:lang w:val="fr-FR"/>
        </w:rPr>
        <w:t>sont dissimulées exprès</w:t>
      </w:r>
      <w:r w:rsidR="00684180">
        <w:rPr>
          <w:rFonts w:ascii="Arial Narrow" w:hAnsi="Arial Narrow"/>
          <w:lang w:val="fr-FR"/>
        </w:rPr>
        <w:t xml:space="preserve">) </w:t>
      </w:r>
      <w:r w:rsidR="00D963B8">
        <w:rPr>
          <w:rFonts w:ascii="Arial Narrow" w:hAnsi="Arial Narrow"/>
          <w:lang w:val="fr-FR"/>
        </w:rPr>
        <w:t>:</w:t>
      </w:r>
    </w:p>
    <w:p w14:paraId="656F0599" w14:textId="6F2A23D3" w:rsidR="00743715" w:rsidRDefault="00D963B8" w:rsidP="00D963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Créer un dossier sur votre ordinateur nommé « </w:t>
      </w:r>
      <w:r w:rsidR="00390C1D">
        <w:rPr>
          <w:rFonts w:ascii="Arial Narrow" w:hAnsi="Arial Narrow"/>
          <w:lang w:val="fr-FR"/>
        </w:rPr>
        <w:t>M15</w:t>
      </w:r>
      <w:r>
        <w:rPr>
          <w:rFonts w:ascii="Arial Narrow" w:hAnsi="Arial Narrow"/>
          <w:lang w:val="fr-FR"/>
        </w:rPr>
        <w:t>_AP03_01 » ;</w:t>
      </w:r>
    </w:p>
    <w:p w14:paraId="13DBD8A1" w14:textId="14D03420" w:rsidR="00D963B8" w:rsidRDefault="00D963B8" w:rsidP="00D963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Copier le code source du projet Java à l’intérieur du dossier ;</w:t>
      </w:r>
    </w:p>
    <w:p w14:paraId="126C5D7C" w14:textId="2965FDB3" w:rsidR="00D963B8" w:rsidRDefault="00D963B8" w:rsidP="00D963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Initialiser un dépôt dans ce dossier ;</w:t>
      </w:r>
    </w:p>
    <w:p w14:paraId="48C27AE4" w14:textId="181A4309" w:rsidR="00D963B8" w:rsidRDefault="00D963B8" w:rsidP="00D963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Créer un dépôt privé sur l’un des sites précédents, nommé « </w:t>
      </w:r>
      <w:r w:rsidR="00390C1D">
        <w:rPr>
          <w:rFonts w:ascii="Arial Narrow" w:hAnsi="Arial Narrow"/>
          <w:lang w:val="fr-FR"/>
        </w:rPr>
        <w:t>M15</w:t>
      </w:r>
      <w:r>
        <w:rPr>
          <w:rFonts w:ascii="Arial Narrow" w:hAnsi="Arial Narrow"/>
          <w:lang w:val="fr-FR"/>
        </w:rPr>
        <w:t>EX01 »</w:t>
      </w:r>
      <w:r w:rsidR="00BD38D0">
        <w:rPr>
          <w:rFonts w:ascii="Arial Narrow" w:hAnsi="Arial Narrow"/>
          <w:lang w:val="fr-FR"/>
        </w:rPr>
        <w:t xml:space="preserve"> (interface web) ;</w:t>
      </w:r>
    </w:p>
    <w:p w14:paraId="53486362" w14:textId="45A3D4E0" w:rsidR="00D963B8" w:rsidRDefault="00BD38D0" w:rsidP="00D963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Publier (avec Git biensûr) le contenu du dépôt local vers le dépôt distant</w:t>
      </w:r>
      <w:r w:rsidR="00684180">
        <w:rPr>
          <w:rFonts w:ascii="Arial Narrow" w:hAnsi="Arial Narrow"/>
          <w:lang w:val="fr-FR"/>
        </w:rPr>
        <w:t>, avec le message « première publication » ;</w:t>
      </w:r>
    </w:p>
    <w:p w14:paraId="261516A3" w14:textId="70FC44D4" w:rsidR="00BD38D0" w:rsidRDefault="00BD38D0" w:rsidP="00D963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 l’aide de l’interface web, vérifier que le contenu du dossier a été publié</w:t>
      </w:r>
      <w:r w:rsidR="00AA2569">
        <w:rPr>
          <w:rFonts w:ascii="Arial Narrow" w:hAnsi="Arial Narrow"/>
          <w:lang w:val="fr-FR"/>
        </w:rPr>
        <w:t> ;</w:t>
      </w:r>
    </w:p>
    <w:p w14:paraId="0AB1B612" w14:textId="15F0CEEB" w:rsidR="00684180" w:rsidRDefault="00684180" w:rsidP="00D963B8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Créer un nouveau fichier « Triangle.java » dans le même dossier que les autres classes ;</w:t>
      </w:r>
    </w:p>
    <w:p w14:paraId="4BA46013" w14:textId="7950F444" w:rsidR="00684180" w:rsidRDefault="00684180" w:rsidP="00684180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Publier les nouvelles modifications vers le dépôt distant, avec le message « création de la classe triangle » ;</w:t>
      </w:r>
    </w:p>
    <w:p w14:paraId="523EBB4D" w14:textId="66608808" w:rsidR="00684180" w:rsidRPr="00684180" w:rsidRDefault="00684180" w:rsidP="00684180">
      <w:pPr>
        <w:pStyle w:val="Paragraphedeliste"/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 l’aide de l’interface web, vérifier que le fichier « Triangle.java » a été publié.</w:t>
      </w:r>
    </w:p>
    <w:p w14:paraId="45035785" w14:textId="5FF1AB04" w:rsidR="000B3ED5" w:rsidRDefault="000B3ED5" w:rsidP="00D0459A">
      <w:pPr>
        <w:pStyle w:val="Titre1"/>
        <w:jc w:val="both"/>
        <w:rPr>
          <w:rFonts w:ascii="Arial Narrow" w:hAnsi="Arial Narrow"/>
          <w:sz w:val="36"/>
          <w:szCs w:val="36"/>
          <w:lang w:val="fr-FR"/>
        </w:rPr>
      </w:pPr>
      <w:r w:rsidRPr="000B3ED5">
        <w:rPr>
          <w:rFonts w:ascii="Arial Narrow" w:hAnsi="Arial Narrow"/>
          <w:sz w:val="36"/>
          <w:szCs w:val="36"/>
          <w:lang w:val="fr-FR"/>
        </w:rPr>
        <w:t xml:space="preserve">Activité 2 : </w:t>
      </w:r>
    </w:p>
    <w:p w14:paraId="37CC42DF" w14:textId="24200BB4" w:rsidR="00684180" w:rsidRPr="00D963B8" w:rsidRDefault="00684180" w:rsidP="00684180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Suivre les étapes suivantes et prendre des captures-écran sur la console Git après chaque étape (</w:t>
      </w:r>
      <w:r w:rsidRPr="00BD38D0">
        <w:rPr>
          <w:rFonts w:ascii="Arial Narrow" w:hAnsi="Arial Narrow"/>
          <w:i/>
          <w:iCs/>
          <w:lang w:val="fr-FR"/>
        </w:rPr>
        <w:t xml:space="preserve">faire attention car certaines </w:t>
      </w:r>
      <w:r>
        <w:rPr>
          <w:rFonts w:ascii="Arial Narrow" w:hAnsi="Arial Narrow"/>
          <w:i/>
          <w:iCs/>
          <w:lang w:val="fr-FR"/>
        </w:rPr>
        <w:t xml:space="preserve">étapes </w:t>
      </w:r>
      <w:r w:rsidRPr="00BD38D0">
        <w:rPr>
          <w:rFonts w:ascii="Arial Narrow" w:hAnsi="Arial Narrow"/>
          <w:i/>
          <w:iCs/>
          <w:lang w:val="fr-FR"/>
        </w:rPr>
        <w:t>sont dissimulées exprès</w:t>
      </w:r>
      <w:r>
        <w:rPr>
          <w:rFonts w:ascii="Arial Narrow" w:hAnsi="Arial Narrow"/>
          <w:lang w:val="fr-FR"/>
        </w:rPr>
        <w:t>) :</w:t>
      </w:r>
    </w:p>
    <w:p w14:paraId="62CFB761" w14:textId="510A949A" w:rsidR="00684180" w:rsidRDefault="00684180" w:rsidP="00684180">
      <w:pPr>
        <w:pStyle w:val="Paragraphedeliste"/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Créer un dépôt privé sur l’un des sites précédents, nommé « </w:t>
      </w:r>
      <w:r w:rsidR="00390C1D">
        <w:rPr>
          <w:rFonts w:ascii="Arial Narrow" w:hAnsi="Arial Narrow"/>
          <w:lang w:val="fr-FR"/>
        </w:rPr>
        <w:t>M15</w:t>
      </w:r>
      <w:r>
        <w:rPr>
          <w:rFonts w:ascii="Arial Narrow" w:hAnsi="Arial Narrow"/>
          <w:lang w:val="fr-FR"/>
        </w:rPr>
        <w:t>EX02 » (interface web) ;</w:t>
      </w:r>
    </w:p>
    <w:p w14:paraId="41BC328C" w14:textId="276EEC03" w:rsidR="00684180" w:rsidRDefault="00684180" w:rsidP="00684180">
      <w:pPr>
        <w:pStyle w:val="Paragraphedeliste"/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 l’aide de l’interface web, uploader le contenu du projet Java dans ce dépôt ;</w:t>
      </w:r>
    </w:p>
    <w:p w14:paraId="322E40F3" w14:textId="2B5102AA" w:rsidR="00684180" w:rsidRDefault="00684180" w:rsidP="00684180">
      <w:pPr>
        <w:pStyle w:val="Paragraphedeliste"/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Créer un dossier sur votre ordinateur nommé « </w:t>
      </w:r>
      <w:r w:rsidR="00390C1D">
        <w:rPr>
          <w:rFonts w:ascii="Arial Narrow" w:hAnsi="Arial Narrow"/>
          <w:lang w:val="fr-FR"/>
        </w:rPr>
        <w:t>M15</w:t>
      </w:r>
      <w:r>
        <w:rPr>
          <w:rFonts w:ascii="Arial Narrow" w:hAnsi="Arial Narrow"/>
          <w:lang w:val="fr-FR"/>
        </w:rPr>
        <w:t>_AP03_02 » ;</w:t>
      </w:r>
    </w:p>
    <w:p w14:paraId="16E46CFB" w14:textId="411F5A66" w:rsidR="00684180" w:rsidRDefault="00AA2569" w:rsidP="00684180">
      <w:pPr>
        <w:pStyle w:val="Paragraphedeliste"/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Cloner le dépôt distant dans ce </w:t>
      </w:r>
      <w:r w:rsidR="00684180">
        <w:rPr>
          <w:rFonts w:ascii="Arial Narrow" w:hAnsi="Arial Narrow"/>
          <w:lang w:val="fr-FR"/>
        </w:rPr>
        <w:t>dossier ;</w:t>
      </w:r>
    </w:p>
    <w:p w14:paraId="45AF8E35" w14:textId="109EF259" w:rsidR="00684180" w:rsidRDefault="00684180" w:rsidP="00684180">
      <w:pPr>
        <w:pStyle w:val="Paragraphedeliste"/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 l’aide de l’</w:t>
      </w:r>
      <w:r w:rsidR="00AA2569">
        <w:rPr>
          <w:rFonts w:ascii="Arial Narrow" w:hAnsi="Arial Narrow"/>
          <w:lang w:val="fr-FR"/>
        </w:rPr>
        <w:t>explorateur de fichiers</w:t>
      </w:r>
      <w:r>
        <w:rPr>
          <w:rFonts w:ascii="Arial Narrow" w:hAnsi="Arial Narrow"/>
          <w:lang w:val="fr-FR"/>
        </w:rPr>
        <w:t xml:space="preserve">, vérifier que le contenu du dossier a été </w:t>
      </w:r>
      <w:r w:rsidR="00AA2569">
        <w:rPr>
          <w:rFonts w:ascii="Arial Narrow" w:hAnsi="Arial Narrow"/>
          <w:lang w:val="fr-FR"/>
        </w:rPr>
        <w:t>récupéré ;</w:t>
      </w:r>
    </w:p>
    <w:p w14:paraId="7AEF4FDB" w14:textId="77777777" w:rsidR="00684180" w:rsidRDefault="00684180" w:rsidP="00684180">
      <w:pPr>
        <w:pStyle w:val="Paragraphedeliste"/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Créer un nouveau fichier « Triangle.java » dans le même dossier que les autres classes ;</w:t>
      </w:r>
    </w:p>
    <w:p w14:paraId="49D78523" w14:textId="77777777" w:rsidR="00684180" w:rsidRDefault="00684180" w:rsidP="00684180">
      <w:pPr>
        <w:pStyle w:val="Paragraphedeliste"/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Publier les nouvelles modifications vers le dépôt distant, avec le message « création de la classe triangle » ;</w:t>
      </w:r>
    </w:p>
    <w:p w14:paraId="6C1B5DDD" w14:textId="50C68424" w:rsidR="00684180" w:rsidRDefault="00684180" w:rsidP="00684180">
      <w:pPr>
        <w:pStyle w:val="Paragraphedeliste"/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 l’aide de l’interface web, vérifier que le contenu du dossier a été publié.</w:t>
      </w:r>
    </w:p>
    <w:p w14:paraId="6AC84C2A" w14:textId="77777777" w:rsidR="00AA2569" w:rsidRPr="00AA2569" w:rsidRDefault="00AA2569" w:rsidP="00AA2569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</w:p>
    <w:sectPr w:rsidR="00AA2569" w:rsidRPr="00AA2569" w:rsidSect="000B3ED5">
      <w:headerReference w:type="default" r:id="rId13"/>
      <w:footerReference w:type="default" r:id="rId14"/>
      <w:pgSz w:w="11906" w:h="16838"/>
      <w:pgMar w:top="1502" w:right="849" w:bottom="567" w:left="709" w:header="709" w:footer="709" w:gutter="0"/>
      <w:pgBorders w:offsetFrom="page">
        <w:top w:val="single" w:sz="6" w:space="24" w:color="0070C0"/>
        <w:left w:val="single" w:sz="6" w:space="24" w:color="0070C0"/>
        <w:bottom w:val="single" w:sz="6" w:space="24" w:color="0070C0"/>
        <w:right w:val="single" w:sz="6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4734A" w14:textId="77777777" w:rsidR="00706019" w:rsidRDefault="00706019" w:rsidP="00AF4E75">
      <w:r>
        <w:separator/>
      </w:r>
    </w:p>
  </w:endnote>
  <w:endnote w:type="continuationSeparator" w:id="0">
    <w:p w14:paraId="5991C17B" w14:textId="77777777" w:rsidR="00706019" w:rsidRDefault="00706019" w:rsidP="00AF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0084A" w14:textId="77777777" w:rsidR="00CD7BF3" w:rsidRDefault="00CD7BF3" w:rsidP="00CD7BF3">
    <w:pPr>
      <w:pStyle w:val="Pieddepage"/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fr-F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56EBCC9" wp14:editId="044D137C">
              <wp:simplePos x="0" y="0"/>
              <wp:positionH relativeFrom="column">
                <wp:posOffset>-26670</wp:posOffset>
              </wp:positionH>
              <wp:positionV relativeFrom="paragraph">
                <wp:posOffset>107950</wp:posOffset>
              </wp:positionV>
              <wp:extent cx="6896100" cy="0"/>
              <wp:effectExtent l="0" t="0" r="19050" b="19050"/>
              <wp:wrapNone/>
              <wp:docPr id="6" name="Connecteur droi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6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A870CCD" id="Connecteur droit 6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pt,8.5pt" to="540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" strokecolor="#4579b8 [3044]"/>
          </w:pict>
        </mc:Fallback>
      </mc:AlternateContent>
    </w:r>
  </w:p>
  <w:p w14:paraId="60154FDD" w14:textId="3789B471" w:rsidR="00290332" w:rsidRPr="000B3ED5" w:rsidRDefault="00CD7BF3" w:rsidP="00CD7BF3">
    <w:pPr>
      <w:pStyle w:val="Pieddepage"/>
      <w:jc w:val="center"/>
      <w:rPr>
        <w:rFonts w:ascii="Arial Narrow" w:hAnsi="Arial Narrow" w:cs="Calibri"/>
        <w:sz w:val="18"/>
        <w:szCs w:val="18"/>
      </w:rPr>
    </w:pPr>
    <w:r w:rsidRPr="000B3ED5">
      <w:rPr>
        <w:rFonts w:ascii="Arial Narrow" w:hAnsi="Arial Narrow" w:cs="Calibri"/>
        <w:b/>
        <w:bCs/>
        <w:sz w:val="18"/>
        <w:szCs w:val="18"/>
      </w:rPr>
      <w:t>Email </w:t>
    </w:r>
    <w:r w:rsidRPr="000B3ED5">
      <w:rPr>
        <w:rFonts w:ascii="Arial Narrow" w:hAnsi="Arial Narrow" w:cs="Calibri"/>
        <w:sz w:val="18"/>
        <w:szCs w:val="18"/>
      </w:rPr>
      <w:t xml:space="preserve">: </w:t>
    </w:r>
    <w:hyperlink r:id="rId1" w:history="1">
      <w:r w:rsidR="000B3ED5" w:rsidRPr="000B3ED5">
        <w:rPr>
          <w:rStyle w:val="Lienhypertexte"/>
          <w:rFonts w:ascii="Arial Narrow" w:hAnsi="Arial Narrow" w:cs="Calibri"/>
          <w:sz w:val="18"/>
          <w:szCs w:val="18"/>
        </w:rPr>
        <w:t>pedagogie@ibnrochd.com</w:t>
      </w:r>
    </w:hyperlink>
    <w:r w:rsidRPr="000B3ED5">
      <w:rPr>
        <w:rFonts w:ascii="Arial Narrow" w:hAnsi="Arial Narrow" w:cs="Calibri"/>
        <w:sz w:val="18"/>
        <w:szCs w:val="18"/>
      </w:rPr>
      <w:t xml:space="preserve">           </w:t>
    </w:r>
    <w:r w:rsidRPr="000B3ED5">
      <w:rPr>
        <w:rFonts w:ascii="Arial Narrow" w:hAnsi="Arial Narrow" w:cs="Calibri"/>
        <w:b/>
        <w:bCs/>
        <w:sz w:val="18"/>
        <w:szCs w:val="18"/>
      </w:rPr>
      <w:t>Site web</w:t>
    </w:r>
    <w:r w:rsidRPr="000B3ED5">
      <w:rPr>
        <w:rFonts w:ascii="Arial Narrow" w:hAnsi="Arial Narrow" w:cs="Calibri"/>
        <w:sz w:val="18"/>
        <w:szCs w:val="18"/>
      </w:rPr>
      <w:t xml:space="preserve"> : </w:t>
    </w:r>
    <w:hyperlink r:id="rId2" w:history="1">
      <w:r w:rsidRPr="000B3ED5">
        <w:rPr>
          <w:rStyle w:val="Lienhypertexte"/>
          <w:rFonts w:ascii="Arial Narrow" w:hAnsi="Arial Narrow" w:cs="Calibri"/>
          <w:sz w:val="18"/>
          <w:szCs w:val="18"/>
        </w:rPr>
        <w:t>www.ibnrochd.com</w:t>
      </w:r>
    </w:hyperlink>
    <w:r w:rsidRPr="000B3ED5">
      <w:rPr>
        <w:rFonts w:ascii="Arial Narrow" w:hAnsi="Arial Narrow" w:cs="Calibri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E3178" w14:textId="77777777" w:rsidR="00706019" w:rsidRDefault="00706019" w:rsidP="00AF4E75">
      <w:r>
        <w:separator/>
      </w:r>
    </w:p>
  </w:footnote>
  <w:footnote w:type="continuationSeparator" w:id="0">
    <w:p w14:paraId="3D3D82EE" w14:textId="77777777" w:rsidR="00706019" w:rsidRDefault="00706019" w:rsidP="00AF4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FEEBF" w14:textId="3CEE4D0C" w:rsidR="00680877" w:rsidRPr="00DC0FEF" w:rsidRDefault="00680877" w:rsidP="00680877">
    <w:pPr>
      <w:pStyle w:val="En-tte"/>
      <w:tabs>
        <w:tab w:val="left" w:pos="4755"/>
      </w:tabs>
      <w:jc w:val="center"/>
      <w:rPr>
        <w:rFonts w:ascii="Arial Narrow" w:hAnsi="Arial Narrow"/>
        <w:b/>
        <w:bCs/>
        <w:caps/>
        <w:sz w:val="52"/>
        <w:szCs w:val="52"/>
        <w:lang w:val="fr-FR"/>
      </w:rPr>
    </w:pPr>
    <w:r w:rsidRPr="00DC0FEF">
      <w:rPr>
        <w:rFonts w:ascii="Arial Narrow" w:hAnsi="Arial Narrow"/>
        <w:caps/>
        <w:noProof/>
        <w:lang w:val="fr-FR"/>
      </w:rPr>
      <w:drawing>
        <wp:anchor distT="0" distB="0" distL="114300" distR="114300" simplePos="0" relativeHeight="251661824" behindDoc="0" locked="0" layoutInCell="1" allowOverlap="1" wp14:anchorId="504A8AE7" wp14:editId="79E505D0">
          <wp:simplePos x="0" y="0"/>
          <wp:positionH relativeFrom="column">
            <wp:posOffset>-26671</wp:posOffset>
          </wp:positionH>
          <wp:positionV relativeFrom="paragraph">
            <wp:posOffset>-116841</wp:posOffset>
          </wp:positionV>
          <wp:extent cx="1095375" cy="579221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3202" cy="583360"/>
                  </a:xfrm>
                  <a:prstGeom prst="rect">
                    <a:avLst/>
                  </a:prstGeom>
                  <a:solidFill>
                    <a:schemeClr val="bg1">
                      <a:lumMod val="95000"/>
                    </a:schemeClr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FEF">
      <w:rPr>
        <w:rFonts w:ascii="Arial Narrow" w:hAnsi="Arial Narrow"/>
        <w:b/>
        <w:bCs/>
        <w:caps/>
        <w:sz w:val="52"/>
        <w:szCs w:val="52"/>
        <w:lang w:val="fr-FR"/>
      </w:rPr>
      <w:t>Activité</w:t>
    </w:r>
    <w:r w:rsidR="000B3ED5">
      <w:rPr>
        <w:rFonts w:ascii="Arial Narrow" w:hAnsi="Arial Narrow"/>
        <w:b/>
        <w:bCs/>
        <w:caps/>
        <w:sz w:val="52"/>
        <w:szCs w:val="52"/>
        <w:lang w:val="fr-FR"/>
      </w:rPr>
      <w:t>s</w:t>
    </w:r>
    <w:r w:rsidRPr="00DC0FEF">
      <w:rPr>
        <w:rFonts w:ascii="Arial Narrow" w:hAnsi="Arial Narrow"/>
        <w:b/>
        <w:bCs/>
        <w:caps/>
        <w:sz w:val="52"/>
        <w:szCs w:val="52"/>
        <w:lang w:val="fr-FR"/>
      </w:rPr>
      <w:t xml:space="preserve"> pédagogique</w:t>
    </w:r>
    <w:r w:rsidR="000B3ED5">
      <w:rPr>
        <w:rFonts w:ascii="Arial Narrow" w:hAnsi="Arial Narrow"/>
        <w:b/>
        <w:bCs/>
        <w:caps/>
        <w:sz w:val="52"/>
        <w:szCs w:val="52"/>
        <w:lang w:val="fr-FR"/>
      </w:rPr>
      <w:t>s</w:t>
    </w:r>
  </w:p>
  <w:p w14:paraId="1F69A60D" w14:textId="6A7FB337" w:rsidR="00AF4E75" w:rsidRPr="00DC0FEF" w:rsidRDefault="00AF4E75" w:rsidP="00680877">
    <w:pPr>
      <w:pStyle w:val="En-tte"/>
      <w:rPr>
        <w:rFonts w:ascii="Arial Narrow" w:hAnsi="Arial Narrow"/>
        <w:lang w:val="fr-FR"/>
      </w:rPr>
    </w:pPr>
  </w:p>
  <w:p w14:paraId="7AB08B04" w14:textId="3FD991D0" w:rsidR="00680877" w:rsidRPr="00DC0FEF" w:rsidRDefault="00680877" w:rsidP="00680877">
    <w:pPr>
      <w:pStyle w:val="En-tte"/>
      <w:tabs>
        <w:tab w:val="clear" w:pos="9072"/>
        <w:tab w:val="right" w:pos="10632"/>
      </w:tabs>
      <w:rPr>
        <w:rFonts w:ascii="Arial Narrow" w:hAnsi="Arial Narrow"/>
        <w:b/>
        <w:bCs/>
        <w:lang w:val="fr-FR"/>
      </w:rPr>
    </w:pPr>
    <w:r w:rsidRPr="00DC0FEF">
      <w:rPr>
        <w:rFonts w:ascii="Arial Narrow" w:hAnsi="Arial Narrow"/>
        <w:lang w:val="fr-FR"/>
      </w:rPr>
      <w:t xml:space="preserve">Cours : </w:t>
    </w:r>
    <w:r w:rsidRPr="00DC0FEF">
      <w:rPr>
        <w:rFonts w:ascii="Arial Narrow" w:hAnsi="Arial Narrow"/>
        <w:b/>
        <w:bCs/>
        <w:lang w:val="fr-FR"/>
      </w:rPr>
      <w:t>Git</w:t>
    </w:r>
    <w:r w:rsidRPr="00DC0FEF">
      <w:rPr>
        <w:rFonts w:ascii="Arial Narrow" w:hAnsi="Arial Narrow"/>
        <w:lang w:val="fr-FR"/>
      </w:rPr>
      <w:tab/>
      <w:t xml:space="preserve">Module : </w:t>
    </w:r>
    <w:r w:rsidRPr="00DC0FEF">
      <w:rPr>
        <w:rFonts w:ascii="Arial Narrow" w:hAnsi="Arial Narrow"/>
        <w:b/>
        <w:bCs/>
        <w:lang w:val="fr-FR"/>
      </w:rPr>
      <w:t>Versionnage du code source</w:t>
    </w:r>
    <w:r w:rsidRPr="00DC0FEF">
      <w:rPr>
        <w:rFonts w:ascii="Arial Narrow" w:hAnsi="Arial Narrow"/>
        <w:lang w:val="fr-FR"/>
      </w:rPr>
      <w:tab/>
      <w:t xml:space="preserve">Séquence(s) : </w:t>
    </w:r>
    <w:r w:rsidR="00100619">
      <w:rPr>
        <w:rFonts w:ascii="Arial Narrow" w:hAnsi="Arial Narrow"/>
        <w:b/>
        <w:bCs/>
        <w:lang w:val="fr-FR"/>
      </w:rPr>
      <w:t>Commandes de base</w:t>
    </w:r>
  </w:p>
  <w:p w14:paraId="33140881" w14:textId="400B2232" w:rsidR="00AF4E75" w:rsidRPr="00DC0FEF" w:rsidRDefault="00680877">
    <w:pPr>
      <w:pStyle w:val="En-tte"/>
      <w:rPr>
        <w:rFonts w:ascii="Arial Narrow" w:hAnsi="Arial Narrow"/>
        <w:lang w:val="fr-FR"/>
      </w:rPr>
    </w:pPr>
    <w:r w:rsidRPr="00DC0FEF">
      <w:rPr>
        <w:rFonts w:ascii="Arial Narrow" w:hAnsi="Arial Narrow"/>
        <w:noProof/>
        <w:lang w:val="fr-F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98CFF6A" wp14:editId="1595D76D">
              <wp:simplePos x="0" y="0"/>
              <wp:positionH relativeFrom="column">
                <wp:posOffset>-131445</wp:posOffset>
              </wp:positionH>
              <wp:positionV relativeFrom="paragraph">
                <wp:posOffset>120015</wp:posOffset>
              </wp:positionV>
              <wp:extent cx="6924675" cy="0"/>
              <wp:effectExtent l="38100" t="38100" r="66675" b="9525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1C14C5" id="Connecteur droit 5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5pt,9.45pt" to="534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1D49"/>
    <w:multiLevelType w:val="multilevel"/>
    <w:tmpl w:val="3AE6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C057A"/>
    <w:multiLevelType w:val="hybridMultilevel"/>
    <w:tmpl w:val="344234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F0742"/>
    <w:multiLevelType w:val="multilevel"/>
    <w:tmpl w:val="57AE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B3282"/>
    <w:multiLevelType w:val="hybridMultilevel"/>
    <w:tmpl w:val="B018FB40"/>
    <w:lvl w:ilvl="0" w:tplc="82FEBB3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8653F"/>
    <w:multiLevelType w:val="hybridMultilevel"/>
    <w:tmpl w:val="D18455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28539B"/>
    <w:multiLevelType w:val="multilevel"/>
    <w:tmpl w:val="51661DFC"/>
    <w:lvl w:ilvl="0">
      <w:start w:val="1"/>
      <w:numFmt w:val="bullet"/>
      <w:lvlText w:val=""/>
      <w:lvlJc w:val="left"/>
      <w:pPr>
        <w:tabs>
          <w:tab w:val="num" w:pos="710"/>
        </w:tabs>
        <w:ind w:left="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90"/>
        </w:tabs>
        <w:ind w:left="3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50"/>
        </w:tabs>
        <w:ind w:left="5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C29EA"/>
    <w:multiLevelType w:val="hybridMultilevel"/>
    <w:tmpl w:val="3FEA78FE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7" w15:restartNumberingAfterBreak="0">
    <w:nsid w:val="157C6451"/>
    <w:multiLevelType w:val="multilevel"/>
    <w:tmpl w:val="8A90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B05BE"/>
    <w:multiLevelType w:val="multilevel"/>
    <w:tmpl w:val="F3E6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34AD9"/>
    <w:multiLevelType w:val="multilevel"/>
    <w:tmpl w:val="5214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90C00"/>
    <w:multiLevelType w:val="multilevel"/>
    <w:tmpl w:val="2960917A"/>
    <w:lvl w:ilvl="0">
      <w:start w:val="1"/>
      <w:numFmt w:val="bullet"/>
      <w:lvlText w:val=""/>
      <w:lvlJc w:val="left"/>
      <w:pPr>
        <w:tabs>
          <w:tab w:val="num" w:pos="2052"/>
        </w:tabs>
        <w:ind w:left="20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72"/>
        </w:tabs>
        <w:ind w:left="27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92"/>
        </w:tabs>
        <w:ind w:left="34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12"/>
        </w:tabs>
        <w:ind w:left="781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90664"/>
    <w:multiLevelType w:val="hybridMultilevel"/>
    <w:tmpl w:val="2B7234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B5985"/>
    <w:multiLevelType w:val="multilevel"/>
    <w:tmpl w:val="27E60624"/>
    <w:lvl w:ilvl="0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2772"/>
        </w:tabs>
        <w:ind w:left="27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92"/>
        </w:tabs>
        <w:ind w:left="34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12"/>
        </w:tabs>
        <w:ind w:left="7812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2709B5"/>
    <w:multiLevelType w:val="hybridMultilevel"/>
    <w:tmpl w:val="74541396"/>
    <w:lvl w:ilvl="0" w:tplc="C5F85234">
      <w:start w:val="1"/>
      <w:numFmt w:val="decimal"/>
      <w:lvlText w:val="%1."/>
      <w:lvlJc w:val="left"/>
      <w:pPr>
        <w:ind w:left="117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94" w:hanging="360"/>
      </w:pPr>
    </w:lvl>
    <w:lvl w:ilvl="2" w:tplc="040C001B" w:tentative="1">
      <w:start w:val="1"/>
      <w:numFmt w:val="lowerRoman"/>
      <w:lvlText w:val="%3."/>
      <w:lvlJc w:val="right"/>
      <w:pPr>
        <w:ind w:left="2614" w:hanging="180"/>
      </w:pPr>
    </w:lvl>
    <w:lvl w:ilvl="3" w:tplc="040C000F" w:tentative="1">
      <w:start w:val="1"/>
      <w:numFmt w:val="decimal"/>
      <w:lvlText w:val="%4."/>
      <w:lvlJc w:val="left"/>
      <w:pPr>
        <w:ind w:left="3334" w:hanging="360"/>
      </w:pPr>
    </w:lvl>
    <w:lvl w:ilvl="4" w:tplc="040C0019" w:tentative="1">
      <w:start w:val="1"/>
      <w:numFmt w:val="lowerLetter"/>
      <w:lvlText w:val="%5."/>
      <w:lvlJc w:val="left"/>
      <w:pPr>
        <w:ind w:left="4054" w:hanging="360"/>
      </w:pPr>
    </w:lvl>
    <w:lvl w:ilvl="5" w:tplc="040C001B" w:tentative="1">
      <w:start w:val="1"/>
      <w:numFmt w:val="lowerRoman"/>
      <w:lvlText w:val="%6."/>
      <w:lvlJc w:val="right"/>
      <w:pPr>
        <w:ind w:left="4774" w:hanging="180"/>
      </w:pPr>
    </w:lvl>
    <w:lvl w:ilvl="6" w:tplc="040C000F" w:tentative="1">
      <w:start w:val="1"/>
      <w:numFmt w:val="decimal"/>
      <w:lvlText w:val="%7."/>
      <w:lvlJc w:val="left"/>
      <w:pPr>
        <w:ind w:left="5494" w:hanging="360"/>
      </w:pPr>
    </w:lvl>
    <w:lvl w:ilvl="7" w:tplc="040C0019" w:tentative="1">
      <w:start w:val="1"/>
      <w:numFmt w:val="lowerLetter"/>
      <w:lvlText w:val="%8."/>
      <w:lvlJc w:val="left"/>
      <w:pPr>
        <w:ind w:left="6214" w:hanging="360"/>
      </w:pPr>
    </w:lvl>
    <w:lvl w:ilvl="8" w:tplc="04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21D40BDD"/>
    <w:multiLevelType w:val="multilevel"/>
    <w:tmpl w:val="BB02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458BF"/>
    <w:multiLevelType w:val="hybridMultilevel"/>
    <w:tmpl w:val="B350ABF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60722E"/>
    <w:multiLevelType w:val="hybridMultilevel"/>
    <w:tmpl w:val="3ECC9C72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17" w15:restartNumberingAfterBreak="0">
    <w:nsid w:val="2E5B168B"/>
    <w:multiLevelType w:val="hybridMultilevel"/>
    <w:tmpl w:val="298C2E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739C0"/>
    <w:multiLevelType w:val="multilevel"/>
    <w:tmpl w:val="5D8A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BE6EAD"/>
    <w:multiLevelType w:val="multilevel"/>
    <w:tmpl w:val="75C8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ED699D"/>
    <w:multiLevelType w:val="hybridMultilevel"/>
    <w:tmpl w:val="D11EF7B6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1" w15:restartNumberingAfterBreak="0">
    <w:nsid w:val="313A3D20"/>
    <w:multiLevelType w:val="multilevel"/>
    <w:tmpl w:val="79F6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F39F0"/>
    <w:multiLevelType w:val="multilevel"/>
    <w:tmpl w:val="D83A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1E0841"/>
    <w:multiLevelType w:val="hybridMultilevel"/>
    <w:tmpl w:val="C87A8C60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4" w15:restartNumberingAfterBreak="0">
    <w:nsid w:val="38BB0E07"/>
    <w:multiLevelType w:val="hybridMultilevel"/>
    <w:tmpl w:val="CDB2D434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5" w15:restartNumberingAfterBreak="0">
    <w:nsid w:val="3DD70ECC"/>
    <w:multiLevelType w:val="hybridMultilevel"/>
    <w:tmpl w:val="C436CA1C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6" w15:restartNumberingAfterBreak="0">
    <w:nsid w:val="405D6F05"/>
    <w:multiLevelType w:val="hybridMultilevel"/>
    <w:tmpl w:val="D7A205BC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7" w15:restartNumberingAfterBreak="0">
    <w:nsid w:val="43845FF0"/>
    <w:multiLevelType w:val="hybridMultilevel"/>
    <w:tmpl w:val="78082F3E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28" w15:restartNumberingAfterBreak="0">
    <w:nsid w:val="443F710C"/>
    <w:multiLevelType w:val="multilevel"/>
    <w:tmpl w:val="30EE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C658B"/>
    <w:multiLevelType w:val="hybridMultilevel"/>
    <w:tmpl w:val="A30EBEE6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30" w15:restartNumberingAfterBreak="0">
    <w:nsid w:val="5451634A"/>
    <w:multiLevelType w:val="multilevel"/>
    <w:tmpl w:val="9AE2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3F46D1"/>
    <w:multiLevelType w:val="hybridMultilevel"/>
    <w:tmpl w:val="649895E2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32" w15:restartNumberingAfterBreak="0">
    <w:nsid w:val="58FC7848"/>
    <w:multiLevelType w:val="multilevel"/>
    <w:tmpl w:val="458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3A2519"/>
    <w:multiLevelType w:val="hybridMultilevel"/>
    <w:tmpl w:val="344234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147A7"/>
    <w:multiLevelType w:val="multilevel"/>
    <w:tmpl w:val="3A6C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736E78"/>
    <w:multiLevelType w:val="multilevel"/>
    <w:tmpl w:val="A486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8E776C"/>
    <w:multiLevelType w:val="multilevel"/>
    <w:tmpl w:val="684E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7E3037"/>
    <w:multiLevelType w:val="hybridMultilevel"/>
    <w:tmpl w:val="CD42E136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38" w15:restartNumberingAfterBreak="0">
    <w:nsid w:val="692E50A1"/>
    <w:multiLevelType w:val="multilevel"/>
    <w:tmpl w:val="DD3E1E8E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F95978"/>
    <w:multiLevelType w:val="multilevel"/>
    <w:tmpl w:val="1D3E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BE66EE"/>
    <w:multiLevelType w:val="hybridMultilevel"/>
    <w:tmpl w:val="EBD26B40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41" w15:restartNumberingAfterBreak="0">
    <w:nsid w:val="742D2B39"/>
    <w:multiLevelType w:val="multilevel"/>
    <w:tmpl w:val="A4C0C766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FA26BC"/>
    <w:multiLevelType w:val="multilevel"/>
    <w:tmpl w:val="6F4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EE31EE"/>
    <w:multiLevelType w:val="hybridMultilevel"/>
    <w:tmpl w:val="6D7C9A80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44" w15:restartNumberingAfterBreak="0">
    <w:nsid w:val="789123BE"/>
    <w:multiLevelType w:val="hybridMultilevel"/>
    <w:tmpl w:val="C73004C8"/>
    <w:lvl w:ilvl="0" w:tplc="040C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45" w15:restartNumberingAfterBreak="0">
    <w:nsid w:val="7B3E4052"/>
    <w:multiLevelType w:val="multilevel"/>
    <w:tmpl w:val="7934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1"/>
  </w:num>
  <w:num w:numId="3">
    <w:abstractNumId w:val="4"/>
  </w:num>
  <w:num w:numId="4">
    <w:abstractNumId w:val="32"/>
  </w:num>
  <w:num w:numId="5">
    <w:abstractNumId w:val="8"/>
  </w:num>
  <w:num w:numId="6">
    <w:abstractNumId w:val="6"/>
  </w:num>
  <w:num w:numId="7">
    <w:abstractNumId w:val="27"/>
  </w:num>
  <w:num w:numId="8">
    <w:abstractNumId w:val="26"/>
  </w:num>
  <w:num w:numId="9">
    <w:abstractNumId w:val="29"/>
  </w:num>
  <w:num w:numId="10">
    <w:abstractNumId w:val="20"/>
  </w:num>
  <w:num w:numId="11">
    <w:abstractNumId w:val="0"/>
  </w:num>
  <w:num w:numId="12">
    <w:abstractNumId w:val="44"/>
  </w:num>
  <w:num w:numId="13">
    <w:abstractNumId w:val="24"/>
  </w:num>
  <w:num w:numId="14">
    <w:abstractNumId w:val="40"/>
  </w:num>
  <w:num w:numId="15">
    <w:abstractNumId w:val="37"/>
  </w:num>
  <w:num w:numId="16">
    <w:abstractNumId w:val="23"/>
  </w:num>
  <w:num w:numId="17">
    <w:abstractNumId w:val="43"/>
  </w:num>
  <w:num w:numId="18">
    <w:abstractNumId w:val="16"/>
  </w:num>
  <w:num w:numId="19">
    <w:abstractNumId w:val="31"/>
  </w:num>
  <w:num w:numId="20">
    <w:abstractNumId w:val="25"/>
  </w:num>
  <w:num w:numId="21">
    <w:abstractNumId w:val="5"/>
  </w:num>
  <w:num w:numId="22">
    <w:abstractNumId w:val="34"/>
  </w:num>
  <w:num w:numId="23">
    <w:abstractNumId w:val="35"/>
  </w:num>
  <w:num w:numId="24">
    <w:abstractNumId w:val="2"/>
  </w:num>
  <w:num w:numId="25">
    <w:abstractNumId w:val="22"/>
  </w:num>
  <w:num w:numId="26">
    <w:abstractNumId w:val="39"/>
  </w:num>
  <w:num w:numId="27">
    <w:abstractNumId w:val="18"/>
  </w:num>
  <w:num w:numId="28">
    <w:abstractNumId w:val="42"/>
  </w:num>
  <w:num w:numId="29">
    <w:abstractNumId w:val="14"/>
  </w:num>
  <w:num w:numId="30">
    <w:abstractNumId w:val="21"/>
  </w:num>
  <w:num w:numId="31">
    <w:abstractNumId w:val="7"/>
  </w:num>
  <w:num w:numId="32">
    <w:abstractNumId w:val="28"/>
  </w:num>
  <w:num w:numId="33">
    <w:abstractNumId w:val="36"/>
  </w:num>
  <w:num w:numId="34">
    <w:abstractNumId w:val="9"/>
  </w:num>
  <w:num w:numId="35">
    <w:abstractNumId w:val="19"/>
  </w:num>
  <w:num w:numId="36">
    <w:abstractNumId w:val="45"/>
  </w:num>
  <w:num w:numId="37">
    <w:abstractNumId w:val="30"/>
  </w:num>
  <w:num w:numId="38">
    <w:abstractNumId w:val="38"/>
  </w:num>
  <w:num w:numId="39">
    <w:abstractNumId w:val="10"/>
  </w:num>
  <w:num w:numId="40">
    <w:abstractNumId w:val="15"/>
  </w:num>
  <w:num w:numId="41">
    <w:abstractNumId w:val="12"/>
  </w:num>
  <w:num w:numId="42">
    <w:abstractNumId w:val="11"/>
  </w:num>
  <w:num w:numId="43">
    <w:abstractNumId w:val="3"/>
  </w:num>
  <w:num w:numId="44">
    <w:abstractNumId w:val="17"/>
  </w:num>
  <w:num w:numId="45">
    <w:abstractNumId w:val="33"/>
  </w:num>
  <w:num w:numId="46">
    <w:abstractNumId w:val="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A63"/>
    <w:rsid w:val="000022D2"/>
    <w:rsid w:val="00020B95"/>
    <w:rsid w:val="00023D45"/>
    <w:rsid w:val="000875A1"/>
    <w:rsid w:val="000B17C5"/>
    <w:rsid w:val="000B3ED5"/>
    <w:rsid w:val="000C0B0E"/>
    <w:rsid w:val="000D5EB0"/>
    <w:rsid w:val="00100619"/>
    <w:rsid w:val="00171089"/>
    <w:rsid w:val="001800DE"/>
    <w:rsid w:val="001A7AF9"/>
    <w:rsid w:val="001D0D3C"/>
    <w:rsid w:val="001D6441"/>
    <w:rsid w:val="00270F86"/>
    <w:rsid w:val="00282F54"/>
    <w:rsid w:val="00290332"/>
    <w:rsid w:val="002B5294"/>
    <w:rsid w:val="002D1F01"/>
    <w:rsid w:val="002F6C87"/>
    <w:rsid w:val="00301F0F"/>
    <w:rsid w:val="003378B9"/>
    <w:rsid w:val="0035306E"/>
    <w:rsid w:val="00363CC8"/>
    <w:rsid w:val="00390C1D"/>
    <w:rsid w:val="004242B4"/>
    <w:rsid w:val="00433E21"/>
    <w:rsid w:val="004873F7"/>
    <w:rsid w:val="00494BA0"/>
    <w:rsid w:val="004B3974"/>
    <w:rsid w:val="004D49D2"/>
    <w:rsid w:val="004D724A"/>
    <w:rsid w:val="004E6E0B"/>
    <w:rsid w:val="004F1BE3"/>
    <w:rsid w:val="00537E07"/>
    <w:rsid w:val="005F20F1"/>
    <w:rsid w:val="006264BF"/>
    <w:rsid w:val="00680877"/>
    <w:rsid w:val="00680E0E"/>
    <w:rsid w:val="00681E39"/>
    <w:rsid w:val="00684180"/>
    <w:rsid w:val="00687CD6"/>
    <w:rsid w:val="006E5422"/>
    <w:rsid w:val="006F2813"/>
    <w:rsid w:val="00706019"/>
    <w:rsid w:val="00725E71"/>
    <w:rsid w:val="00741972"/>
    <w:rsid w:val="00743715"/>
    <w:rsid w:val="0077614C"/>
    <w:rsid w:val="00777343"/>
    <w:rsid w:val="00781532"/>
    <w:rsid w:val="007A235A"/>
    <w:rsid w:val="007B0C9E"/>
    <w:rsid w:val="00805863"/>
    <w:rsid w:val="0081158D"/>
    <w:rsid w:val="00822836"/>
    <w:rsid w:val="0084627F"/>
    <w:rsid w:val="00854914"/>
    <w:rsid w:val="00893A63"/>
    <w:rsid w:val="00902C2E"/>
    <w:rsid w:val="00903559"/>
    <w:rsid w:val="00914E74"/>
    <w:rsid w:val="009371E6"/>
    <w:rsid w:val="00963F0E"/>
    <w:rsid w:val="00970E24"/>
    <w:rsid w:val="00972D48"/>
    <w:rsid w:val="00980D12"/>
    <w:rsid w:val="009F497D"/>
    <w:rsid w:val="00A61D45"/>
    <w:rsid w:val="00A94E5B"/>
    <w:rsid w:val="00AA2569"/>
    <w:rsid w:val="00AF4E75"/>
    <w:rsid w:val="00B2597F"/>
    <w:rsid w:val="00B673E8"/>
    <w:rsid w:val="00B73FE9"/>
    <w:rsid w:val="00B90F95"/>
    <w:rsid w:val="00BB49D4"/>
    <w:rsid w:val="00BD38D0"/>
    <w:rsid w:val="00BD5FC8"/>
    <w:rsid w:val="00BE04E0"/>
    <w:rsid w:val="00C07509"/>
    <w:rsid w:val="00C54979"/>
    <w:rsid w:val="00C923E4"/>
    <w:rsid w:val="00C93E45"/>
    <w:rsid w:val="00CA6506"/>
    <w:rsid w:val="00CB4FC5"/>
    <w:rsid w:val="00CD3A08"/>
    <w:rsid w:val="00CD7BF3"/>
    <w:rsid w:val="00D0459A"/>
    <w:rsid w:val="00D42CBE"/>
    <w:rsid w:val="00D936B7"/>
    <w:rsid w:val="00D963B8"/>
    <w:rsid w:val="00DC0FEF"/>
    <w:rsid w:val="00DD5065"/>
    <w:rsid w:val="00E219A6"/>
    <w:rsid w:val="00E31AD0"/>
    <w:rsid w:val="00E354DE"/>
    <w:rsid w:val="00E35737"/>
    <w:rsid w:val="00E97547"/>
    <w:rsid w:val="00EF29F2"/>
    <w:rsid w:val="00F56714"/>
    <w:rsid w:val="00F80D0E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33E06"/>
  <w15:docId w15:val="{8D83B830-1038-4B8A-8234-6FAFE3CD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43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4E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F4E75"/>
  </w:style>
  <w:style w:type="paragraph" w:styleId="Pieddepage">
    <w:name w:val="footer"/>
    <w:basedOn w:val="Normal"/>
    <w:link w:val="PieddepageCar"/>
    <w:uiPriority w:val="99"/>
    <w:unhideWhenUsed/>
    <w:rsid w:val="00AF4E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4E75"/>
  </w:style>
  <w:style w:type="character" w:styleId="Textedelespacerserv">
    <w:name w:val="Placeholder Text"/>
    <w:basedOn w:val="Policepardfaut"/>
    <w:uiPriority w:val="99"/>
    <w:semiHidden/>
    <w:rsid w:val="00805863"/>
    <w:rPr>
      <w:color w:val="808080"/>
    </w:rPr>
  </w:style>
  <w:style w:type="paragraph" w:styleId="Paragraphedeliste">
    <w:name w:val="List Paragraph"/>
    <w:basedOn w:val="Normal"/>
    <w:uiPriority w:val="34"/>
    <w:qFormat/>
    <w:rsid w:val="008058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Lienhypertexte">
    <w:name w:val="Hyperlink"/>
    <w:rsid w:val="00CD7BF3"/>
    <w:rPr>
      <w:color w:val="0000FF"/>
      <w:u w:val="single"/>
    </w:rPr>
  </w:style>
  <w:style w:type="character" w:customStyle="1" w:styleId="THEME">
    <w:name w:val="THEME"/>
    <w:basedOn w:val="Policepardfaut"/>
    <w:uiPriority w:val="1"/>
    <w:rsid w:val="00893A63"/>
    <w:rPr>
      <w:rFonts w:asciiTheme="minorBidi" w:hAnsiTheme="minorBidi"/>
      <w:b/>
      <w:color w:val="548DD4" w:themeColor="text2" w:themeTint="99"/>
      <w:sz w:val="40"/>
    </w:rPr>
  </w:style>
  <w:style w:type="character" w:customStyle="1" w:styleId="PARAGRAPHE">
    <w:name w:val="PARAGRAPHE"/>
    <w:basedOn w:val="Policepardfaut"/>
    <w:uiPriority w:val="1"/>
    <w:rsid w:val="00020B95"/>
    <w:rPr>
      <w:rFonts w:asciiTheme="minorHAnsi" w:hAnsiTheme="minorHAnsi"/>
      <w:sz w:val="24"/>
    </w:rPr>
  </w:style>
  <w:style w:type="character" w:customStyle="1" w:styleId="SOUSTITRES">
    <w:name w:val="SOUS TITRES"/>
    <w:basedOn w:val="Policepardfaut"/>
    <w:uiPriority w:val="1"/>
    <w:rsid w:val="00020B95"/>
    <w:rPr>
      <w:rFonts w:asciiTheme="minorBidi" w:hAnsiTheme="minorBidi"/>
      <w:b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49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979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4371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0B3E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45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devops.azur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bitbucket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gitlab.com" TargetMode="External"/><Relationship Id="rId4" Type="http://schemas.openxmlformats.org/officeDocument/2006/relationships/settings" Target="settings.xml"/><Relationship Id="rId9" Type="http://schemas.openxmlformats.org/officeDocument/2006/relationships/hyperlink" Target="github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bnrochd.com" TargetMode="External"/><Relationship Id="rId1" Type="http://schemas.openxmlformats.org/officeDocument/2006/relationships/hyperlink" Target="mailto:pedagogie@ibnroch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ravail%20OFFICE\Documents%20Word\Mes%20Models\Th&#232;me%20de%20la%20form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64973-5C4F-42C7-984A-424D30DE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Thème de la formation.dotx</Template>
  <TotalTime>310</TotalTime>
  <Pages>1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Akhrouf</dc:creator>
  <cp:keywords/>
  <dc:description/>
  <cp:lastModifiedBy>Said Akhrouf</cp:lastModifiedBy>
  <cp:revision>60</cp:revision>
  <dcterms:created xsi:type="dcterms:W3CDTF">2014-01-28T09:17:00Z</dcterms:created>
  <dcterms:modified xsi:type="dcterms:W3CDTF">2021-01-25T13:21:00Z</dcterms:modified>
</cp:coreProperties>
</file>